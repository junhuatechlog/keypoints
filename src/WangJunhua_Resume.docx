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B0814FF" w14:textId="77777777" w:rsidR="00EC7FA7" w:rsidRDefault="00EC7FA7">
      <w:pPr>
        <w:rPr>
          <w:color w:val="0000FF"/>
          <w:sz w:val="28"/>
        </w:rPr>
      </w:pPr>
      <w:bookmarkStart w:id="0" w:name="OLE_LINK1"/>
      <w:bookmarkStart w:id="1" w:name="OLE_LINK2"/>
      <w:r w:rsidRPr="005B1EE3">
        <w:rPr>
          <w:rFonts w:hint="eastAsia"/>
          <w:b/>
          <w:color w:val="0000FF"/>
          <w:sz w:val="28"/>
          <w:shd w:val="pct10" w:color="auto" w:fill="FFFFFF"/>
        </w:rPr>
        <w:t>个人概况</w:t>
      </w:r>
      <w:r>
        <w:rPr>
          <w:rFonts w:hint="eastAsia"/>
          <w:color w:val="0000FF"/>
          <w:sz w:val="28"/>
        </w:rPr>
        <w:t>：</w:t>
      </w:r>
    </w:p>
    <w:p w14:paraId="201A2AF8" w14:textId="7C3D0E73" w:rsidR="00EC7FA7" w:rsidRDefault="00B21E78">
      <w:r>
        <w:rPr>
          <w:rFonts w:hint="eastAsia"/>
        </w:rPr>
        <w:t>姓名：</w:t>
      </w:r>
      <w:r w:rsidR="001B024C">
        <w:rPr>
          <w:rFonts w:hint="eastAsia"/>
        </w:rPr>
        <w:t>王军华</w:t>
      </w:r>
      <w:r w:rsidR="00EC7FA7">
        <w:rPr>
          <w:rFonts w:hint="eastAsia"/>
        </w:rPr>
        <w:t xml:space="preserve">   </w:t>
      </w:r>
      <w:r w:rsidR="00EC7FA7">
        <w:rPr>
          <w:rFonts w:hint="eastAsia"/>
        </w:rPr>
        <w:t>性别：男</w:t>
      </w:r>
      <w:r w:rsidR="00EC7FA7">
        <w:rPr>
          <w:rFonts w:hint="eastAsia"/>
        </w:rPr>
        <w:t xml:space="preserve">      </w:t>
      </w:r>
      <w:r w:rsidR="00EC7FA7">
        <w:rPr>
          <w:rFonts w:hint="eastAsia"/>
        </w:rPr>
        <w:t>学历：</w:t>
      </w:r>
      <w:r w:rsidR="00C45CBD">
        <w:rPr>
          <w:rFonts w:hint="eastAsia"/>
        </w:rPr>
        <w:t>硕士</w:t>
      </w:r>
      <w:r w:rsidR="00EC7FA7">
        <w:rPr>
          <w:rFonts w:hint="eastAsia"/>
        </w:rPr>
        <w:t xml:space="preserve">         </w:t>
      </w:r>
      <w:r w:rsidR="00A663A9">
        <w:tab/>
      </w:r>
      <w:r w:rsidR="00A663A9">
        <w:tab/>
      </w:r>
      <w:r w:rsidR="00A663A9">
        <w:tab/>
      </w:r>
      <w:r w:rsidR="00A663A9">
        <w:rPr>
          <w:rFonts w:hint="eastAsia"/>
        </w:rPr>
        <w:t>年龄：</w:t>
      </w:r>
      <w:r w:rsidR="00A663A9">
        <w:rPr>
          <w:rFonts w:hint="eastAsia"/>
        </w:rPr>
        <w:t xml:space="preserve"> 42</w:t>
      </w:r>
    </w:p>
    <w:p w14:paraId="7A302CF2" w14:textId="43CFD00B" w:rsidR="007234B1" w:rsidRDefault="007234B1">
      <w:r>
        <w:rPr>
          <w:rFonts w:hint="eastAsia"/>
        </w:rPr>
        <w:t>求职意向：</w:t>
      </w:r>
      <w:r w:rsidR="00D36356">
        <w:rPr>
          <w:rFonts w:hint="eastAsia"/>
        </w:rPr>
        <w:t>嵌入式</w:t>
      </w:r>
      <w:r w:rsidR="00F211C2">
        <w:rPr>
          <w:rFonts w:hint="eastAsia"/>
        </w:rPr>
        <w:t>驱动</w:t>
      </w:r>
      <w:r w:rsidR="00D36356">
        <w:rPr>
          <w:rFonts w:hint="eastAsia"/>
        </w:rPr>
        <w:t>开发工程师</w:t>
      </w:r>
    </w:p>
    <w:p w14:paraId="733E8A03" w14:textId="3E5D68AE" w:rsidR="00EC7FA7" w:rsidRDefault="009B7FAB">
      <w:r>
        <w:rPr>
          <w:rFonts w:hint="eastAsia"/>
          <w:b/>
          <w:color w:val="0000FF"/>
          <w:sz w:val="28"/>
          <w:shd w:val="pct10" w:color="auto" w:fill="FFFFFF"/>
        </w:rPr>
        <w:t>自我</w:t>
      </w:r>
      <w:r w:rsidR="00731760">
        <w:rPr>
          <w:rFonts w:hint="eastAsia"/>
          <w:b/>
          <w:color w:val="0000FF"/>
          <w:sz w:val="28"/>
          <w:shd w:val="pct10" w:color="auto" w:fill="FFFFFF"/>
        </w:rPr>
        <w:t>简评</w:t>
      </w:r>
      <w:r w:rsidR="00EC7FA7">
        <w:rPr>
          <w:rFonts w:hint="eastAsia"/>
          <w:color w:val="0000FF"/>
          <w:sz w:val="28"/>
        </w:rPr>
        <w:t>:</w:t>
      </w:r>
    </w:p>
    <w:p w14:paraId="3525B16C" w14:textId="6AAB2120" w:rsidR="007D38B1" w:rsidRPr="007D38B1" w:rsidRDefault="004D012A" w:rsidP="007D38B1">
      <w:pPr>
        <w:rPr>
          <w:sz w:val="21"/>
          <w:szCs w:val="21"/>
        </w:rPr>
      </w:pPr>
      <w:r w:rsidRPr="00F421E7">
        <w:rPr>
          <w:rFonts w:hint="eastAsia"/>
          <w:sz w:val="21"/>
          <w:szCs w:val="21"/>
        </w:rPr>
        <w:t>◆</w:t>
      </w:r>
      <w:r w:rsidR="004442EC">
        <w:rPr>
          <w:rFonts w:hint="eastAsia"/>
          <w:sz w:val="21"/>
          <w:szCs w:val="21"/>
        </w:rPr>
        <w:t xml:space="preserve"> </w:t>
      </w:r>
      <w:r w:rsidR="007D38B1" w:rsidRPr="007D38B1">
        <w:rPr>
          <w:rFonts w:hint="eastAsia"/>
          <w:sz w:val="21"/>
          <w:szCs w:val="21"/>
        </w:rPr>
        <w:t>熟练掌握</w:t>
      </w:r>
      <w:r w:rsidR="007D38B1" w:rsidRPr="007D38B1">
        <w:rPr>
          <w:rFonts w:hint="eastAsia"/>
          <w:sz w:val="21"/>
          <w:szCs w:val="21"/>
        </w:rPr>
        <w:t>linux</w:t>
      </w:r>
      <w:r w:rsidR="007D38B1" w:rsidRPr="007D38B1">
        <w:rPr>
          <w:rFonts w:hint="eastAsia"/>
          <w:sz w:val="21"/>
          <w:szCs w:val="21"/>
        </w:rPr>
        <w:t>内核裁剪，启动，驱动开发加载，调试，和应用服务程序启动的全流程经验。</w:t>
      </w:r>
    </w:p>
    <w:p w14:paraId="02145D45" w14:textId="0647F93C" w:rsidR="007D38B1" w:rsidRPr="007D38B1" w:rsidRDefault="007D38B1" w:rsidP="007D38B1">
      <w:pPr>
        <w:rPr>
          <w:sz w:val="21"/>
          <w:szCs w:val="21"/>
        </w:rPr>
      </w:pPr>
      <w:r w:rsidRPr="00F421E7">
        <w:rPr>
          <w:rFonts w:hint="eastAsia"/>
          <w:sz w:val="21"/>
          <w:szCs w:val="21"/>
        </w:rPr>
        <w:t>◆</w:t>
      </w:r>
      <w:r>
        <w:rPr>
          <w:rFonts w:hint="eastAsia"/>
          <w:sz w:val="21"/>
          <w:szCs w:val="21"/>
        </w:rPr>
        <w:t xml:space="preserve"> </w:t>
      </w:r>
      <w:r w:rsidRPr="007D38B1">
        <w:rPr>
          <w:rFonts w:hint="eastAsia"/>
          <w:sz w:val="21"/>
          <w:szCs w:val="21"/>
        </w:rPr>
        <w:t>熟练掌握</w:t>
      </w:r>
      <w:r w:rsidRPr="007D38B1">
        <w:rPr>
          <w:rFonts w:hint="eastAsia"/>
          <w:sz w:val="21"/>
          <w:szCs w:val="21"/>
        </w:rPr>
        <w:t>linux</w:t>
      </w:r>
      <w:r w:rsidRPr="007D38B1">
        <w:rPr>
          <w:rFonts w:hint="eastAsia"/>
          <w:sz w:val="21"/>
          <w:szCs w:val="21"/>
        </w:rPr>
        <w:t>网络编程，多线程编程，具有扎实的编程基础；</w:t>
      </w:r>
    </w:p>
    <w:p w14:paraId="624ADC28" w14:textId="0528B8D8" w:rsidR="007D38B1" w:rsidRDefault="007D38B1" w:rsidP="007D38B1">
      <w:pPr>
        <w:rPr>
          <w:sz w:val="21"/>
          <w:szCs w:val="21"/>
        </w:rPr>
      </w:pPr>
      <w:r w:rsidRPr="00F421E7">
        <w:rPr>
          <w:rFonts w:hint="eastAsia"/>
          <w:sz w:val="21"/>
          <w:szCs w:val="21"/>
        </w:rPr>
        <w:t>◆</w:t>
      </w:r>
      <w:r>
        <w:rPr>
          <w:rFonts w:hint="eastAsia"/>
          <w:sz w:val="21"/>
          <w:szCs w:val="21"/>
        </w:rPr>
        <w:t xml:space="preserve"> </w:t>
      </w:r>
      <w:r w:rsidRPr="007D38B1">
        <w:rPr>
          <w:rFonts w:hint="eastAsia"/>
          <w:sz w:val="21"/>
          <w:szCs w:val="21"/>
        </w:rPr>
        <w:t>熟练掌握</w:t>
      </w:r>
      <w:r w:rsidRPr="007D38B1">
        <w:rPr>
          <w:rFonts w:hint="eastAsia"/>
          <w:sz w:val="21"/>
          <w:szCs w:val="21"/>
        </w:rPr>
        <w:t>C/C++/Java</w:t>
      </w:r>
      <w:r w:rsidRPr="007D38B1">
        <w:rPr>
          <w:rFonts w:hint="eastAsia"/>
          <w:sz w:val="21"/>
          <w:szCs w:val="21"/>
        </w:rPr>
        <w:t>，</w:t>
      </w:r>
      <w:r w:rsidRPr="007D38B1">
        <w:rPr>
          <w:rFonts w:hint="eastAsia"/>
          <w:sz w:val="21"/>
          <w:szCs w:val="21"/>
        </w:rPr>
        <w:t xml:space="preserve"> Shell</w:t>
      </w:r>
      <w:r w:rsidRPr="007D38B1">
        <w:rPr>
          <w:rFonts w:hint="eastAsia"/>
          <w:sz w:val="21"/>
          <w:szCs w:val="21"/>
        </w:rPr>
        <w:t>，</w:t>
      </w:r>
      <w:r w:rsidRPr="007D38B1">
        <w:rPr>
          <w:rFonts w:hint="eastAsia"/>
          <w:sz w:val="21"/>
          <w:szCs w:val="21"/>
        </w:rPr>
        <w:t xml:space="preserve"> python</w:t>
      </w:r>
      <w:r w:rsidRPr="007D38B1">
        <w:rPr>
          <w:rFonts w:hint="eastAsia"/>
          <w:sz w:val="21"/>
          <w:szCs w:val="21"/>
        </w:rPr>
        <w:t>等编程语言；</w:t>
      </w:r>
    </w:p>
    <w:p w14:paraId="6CECDE4C" w14:textId="717BF782" w:rsidR="007D38B1" w:rsidRDefault="007D38B1" w:rsidP="007D38B1">
      <w:pPr>
        <w:rPr>
          <w:sz w:val="21"/>
          <w:szCs w:val="21"/>
        </w:rPr>
      </w:pPr>
      <w:r w:rsidRPr="00F421E7">
        <w:rPr>
          <w:rFonts w:hint="eastAsia"/>
          <w:sz w:val="21"/>
          <w:szCs w:val="21"/>
        </w:rPr>
        <w:t>◆</w:t>
      </w:r>
      <w:r>
        <w:rPr>
          <w:rFonts w:hint="eastAsia"/>
          <w:sz w:val="21"/>
          <w:szCs w:val="21"/>
        </w:rPr>
        <w:t xml:space="preserve"> </w:t>
      </w:r>
      <w:r w:rsidRPr="007D38B1">
        <w:rPr>
          <w:rFonts w:hint="eastAsia"/>
          <w:sz w:val="21"/>
          <w:szCs w:val="21"/>
        </w:rPr>
        <w:t>熟悉</w:t>
      </w:r>
      <w:r w:rsidRPr="007D38B1">
        <w:rPr>
          <w:rFonts w:hint="eastAsia"/>
          <w:sz w:val="21"/>
          <w:szCs w:val="21"/>
        </w:rPr>
        <w:t>Ethernet</w:t>
      </w:r>
      <w:r w:rsidRPr="007D38B1">
        <w:rPr>
          <w:rFonts w:hint="eastAsia"/>
          <w:sz w:val="21"/>
          <w:szCs w:val="21"/>
        </w:rPr>
        <w:t>，</w:t>
      </w:r>
      <w:r w:rsidRPr="007D38B1">
        <w:rPr>
          <w:rFonts w:hint="eastAsia"/>
          <w:sz w:val="21"/>
          <w:szCs w:val="21"/>
        </w:rPr>
        <w:t>TCP/IP</w:t>
      </w:r>
      <w:r w:rsidRPr="007D38B1">
        <w:rPr>
          <w:rFonts w:hint="eastAsia"/>
          <w:sz w:val="21"/>
          <w:szCs w:val="21"/>
        </w:rPr>
        <w:t>协议，尤其是底层技术</w:t>
      </w:r>
      <w:r w:rsidRPr="007D38B1">
        <w:rPr>
          <w:rFonts w:hint="eastAsia"/>
          <w:sz w:val="21"/>
          <w:szCs w:val="21"/>
        </w:rPr>
        <w:t>(IP, UDP/TCP)</w:t>
      </w:r>
      <w:r w:rsidRPr="007D38B1">
        <w:rPr>
          <w:rFonts w:hint="eastAsia"/>
          <w:sz w:val="21"/>
          <w:szCs w:val="21"/>
        </w:rPr>
        <w:t>和交换机工作原理；</w:t>
      </w:r>
    </w:p>
    <w:p w14:paraId="2C56A752" w14:textId="34347C38" w:rsidR="006409C6" w:rsidRPr="007D38B1" w:rsidRDefault="006409C6" w:rsidP="007D38B1">
      <w:pPr>
        <w:rPr>
          <w:sz w:val="21"/>
          <w:szCs w:val="21"/>
        </w:rPr>
      </w:pPr>
      <w:r w:rsidRPr="00F421E7">
        <w:rPr>
          <w:rFonts w:hint="eastAsia"/>
          <w:sz w:val="21"/>
          <w:szCs w:val="21"/>
        </w:rPr>
        <w:t>◆</w:t>
      </w:r>
      <w:r>
        <w:rPr>
          <w:rFonts w:hint="eastAsia"/>
          <w:sz w:val="21"/>
          <w:szCs w:val="21"/>
        </w:rPr>
        <w:t xml:space="preserve"> </w:t>
      </w:r>
      <w:r w:rsidRPr="007D38B1">
        <w:rPr>
          <w:rFonts w:hint="eastAsia"/>
          <w:sz w:val="21"/>
          <w:szCs w:val="21"/>
        </w:rPr>
        <w:t>熟练掌握</w:t>
      </w:r>
      <w:r>
        <w:rPr>
          <w:sz w:val="21"/>
          <w:szCs w:val="21"/>
        </w:rPr>
        <w:t>Yocto</w:t>
      </w:r>
      <w:r>
        <w:rPr>
          <w:rFonts w:hint="eastAsia"/>
          <w:sz w:val="21"/>
          <w:szCs w:val="21"/>
        </w:rPr>
        <w:t>构建工具及交叉编译环境搭建</w:t>
      </w:r>
      <w:r w:rsidRPr="007D38B1">
        <w:rPr>
          <w:rFonts w:hint="eastAsia"/>
          <w:sz w:val="21"/>
          <w:szCs w:val="21"/>
        </w:rPr>
        <w:t>；</w:t>
      </w:r>
    </w:p>
    <w:p w14:paraId="5618EC70" w14:textId="7442EF19" w:rsidR="007D38B1" w:rsidRDefault="007D38B1" w:rsidP="007D38B1">
      <w:pPr>
        <w:rPr>
          <w:sz w:val="21"/>
          <w:szCs w:val="21"/>
        </w:rPr>
      </w:pPr>
      <w:r w:rsidRPr="00F421E7">
        <w:rPr>
          <w:rFonts w:hint="eastAsia"/>
          <w:sz w:val="21"/>
          <w:szCs w:val="21"/>
        </w:rPr>
        <w:t>◆</w:t>
      </w:r>
      <w:r>
        <w:rPr>
          <w:rFonts w:hint="eastAsia"/>
          <w:sz w:val="21"/>
          <w:szCs w:val="21"/>
        </w:rPr>
        <w:t xml:space="preserve"> </w:t>
      </w:r>
      <w:r w:rsidRPr="007D38B1">
        <w:rPr>
          <w:rFonts w:hint="eastAsia"/>
          <w:sz w:val="21"/>
          <w:szCs w:val="21"/>
        </w:rPr>
        <w:t>熟悉机器学习，大数据等相关技术，具有较强的学习能力</w:t>
      </w:r>
      <w:r w:rsidRPr="007D38B1">
        <w:rPr>
          <w:rFonts w:hint="eastAsia"/>
          <w:sz w:val="21"/>
          <w:szCs w:val="21"/>
        </w:rPr>
        <w:t>,</w:t>
      </w:r>
      <w:r w:rsidRPr="007D38B1">
        <w:rPr>
          <w:rFonts w:hint="eastAsia"/>
          <w:sz w:val="21"/>
          <w:szCs w:val="21"/>
        </w:rPr>
        <w:t>关注行业最新技术发展；</w:t>
      </w:r>
    </w:p>
    <w:p w14:paraId="6035ECEE" w14:textId="0B7001C3" w:rsidR="00FD0F18" w:rsidRPr="00FD0F18" w:rsidRDefault="00FD0F18" w:rsidP="007D38B1">
      <w:pPr>
        <w:rPr>
          <w:sz w:val="21"/>
          <w:szCs w:val="21"/>
        </w:rPr>
      </w:pPr>
      <w:r w:rsidRPr="00F421E7">
        <w:rPr>
          <w:rFonts w:hint="eastAsia"/>
          <w:sz w:val="21"/>
          <w:szCs w:val="21"/>
        </w:rPr>
        <w:t>◆</w:t>
      </w:r>
      <w:r>
        <w:rPr>
          <w:rFonts w:hint="eastAsia"/>
          <w:sz w:val="21"/>
          <w:szCs w:val="21"/>
        </w:rPr>
        <w:t xml:space="preserve"> </w:t>
      </w:r>
      <w:r w:rsidRPr="007D38B1">
        <w:rPr>
          <w:rFonts w:hint="eastAsia"/>
          <w:sz w:val="21"/>
          <w:szCs w:val="21"/>
        </w:rPr>
        <w:t>熟练掌握</w:t>
      </w:r>
      <w:r>
        <w:rPr>
          <w:rFonts w:hint="eastAsia"/>
          <w:sz w:val="21"/>
          <w:szCs w:val="21"/>
        </w:rPr>
        <w:t>单片机开发，熟悉模拟数字电路设计</w:t>
      </w:r>
      <w:r w:rsidRPr="007D38B1">
        <w:rPr>
          <w:rFonts w:hint="eastAsia"/>
          <w:sz w:val="21"/>
          <w:szCs w:val="21"/>
        </w:rPr>
        <w:t>；</w:t>
      </w:r>
    </w:p>
    <w:p w14:paraId="199CB7DA" w14:textId="04E31464" w:rsidR="007D38B1" w:rsidRDefault="007D38B1" w:rsidP="007D38B1">
      <w:pPr>
        <w:rPr>
          <w:sz w:val="21"/>
          <w:szCs w:val="21"/>
        </w:rPr>
      </w:pPr>
      <w:r w:rsidRPr="00F421E7">
        <w:rPr>
          <w:rFonts w:hint="eastAsia"/>
          <w:sz w:val="21"/>
          <w:szCs w:val="21"/>
        </w:rPr>
        <w:t>◆</w:t>
      </w:r>
      <w:r>
        <w:rPr>
          <w:rFonts w:hint="eastAsia"/>
          <w:sz w:val="21"/>
          <w:szCs w:val="21"/>
        </w:rPr>
        <w:t xml:space="preserve"> </w:t>
      </w:r>
      <w:r w:rsidRPr="007D38B1">
        <w:rPr>
          <w:rFonts w:hint="eastAsia"/>
          <w:sz w:val="21"/>
          <w:szCs w:val="21"/>
        </w:rPr>
        <w:t>善于</w:t>
      </w:r>
      <w:r w:rsidR="00BC5B0B">
        <w:rPr>
          <w:rFonts w:hint="eastAsia"/>
          <w:sz w:val="21"/>
          <w:szCs w:val="21"/>
        </w:rPr>
        <w:t>与人沟通合作，工作认真负责，善于</w:t>
      </w:r>
      <w:r w:rsidRPr="007D38B1">
        <w:rPr>
          <w:rFonts w:hint="eastAsia"/>
          <w:sz w:val="21"/>
          <w:szCs w:val="21"/>
        </w:rPr>
        <w:t>从系统角度发现潜在问题并在设计中避免引入缺陷。</w:t>
      </w:r>
    </w:p>
    <w:p w14:paraId="487D0783" w14:textId="731F7A1E" w:rsidR="008F1F76" w:rsidRDefault="008F1F76" w:rsidP="007D38B1">
      <w:pPr>
        <w:rPr>
          <w:sz w:val="21"/>
          <w:szCs w:val="21"/>
        </w:rPr>
      </w:pPr>
      <w:r w:rsidRPr="00F421E7">
        <w:rPr>
          <w:rFonts w:hint="eastAsia"/>
          <w:sz w:val="21"/>
          <w:szCs w:val="21"/>
        </w:rPr>
        <w:t>◆</w:t>
      </w:r>
      <w:r w:rsidR="00BD5B81">
        <w:rPr>
          <w:sz w:val="21"/>
          <w:szCs w:val="21"/>
        </w:rPr>
        <w:t xml:space="preserve"> </w:t>
      </w:r>
      <w:r w:rsidR="00BD5B81">
        <w:rPr>
          <w:rFonts w:hint="eastAsia"/>
          <w:sz w:val="21"/>
          <w:szCs w:val="21"/>
        </w:rPr>
        <w:t>能熟练用英语交流沟通</w:t>
      </w:r>
      <w:r w:rsidR="00BB0207">
        <w:rPr>
          <w:rFonts w:hint="eastAsia"/>
          <w:sz w:val="21"/>
          <w:szCs w:val="21"/>
        </w:rPr>
        <w:t>写作</w:t>
      </w:r>
      <w:r w:rsidR="00BD5B81">
        <w:rPr>
          <w:rFonts w:hint="eastAsia"/>
          <w:sz w:val="21"/>
          <w:szCs w:val="21"/>
        </w:rPr>
        <w:t>(</w:t>
      </w:r>
      <w:r w:rsidR="00BD5B81">
        <w:rPr>
          <w:sz w:val="21"/>
          <w:szCs w:val="21"/>
        </w:rPr>
        <w:t>CET-6)</w:t>
      </w:r>
    </w:p>
    <w:p w14:paraId="0AD8F34F" w14:textId="77777777" w:rsidR="004A326B" w:rsidRDefault="009A00F4" w:rsidP="004A326B">
      <w:pPr>
        <w:rPr>
          <w:color w:val="0000FF"/>
          <w:sz w:val="28"/>
        </w:rPr>
      </w:pPr>
      <w:r>
        <w:rPr>
          <w:rFonts w:hint="eastAsia"/>
          <w:b/>
          <w:color w:val="0000FF"/>
          <w:sz w:val="28"/>
          <w:shd w:val="pct10" w:color="auto" w:fill="FFFFFF"/>
        </w:rPr>
        <w:t>具体</w:t>
      </w:r>
      <w:r w:rsidR="00EC7FA7">
        <w:rPr>
          <w:rFonts w:hint="eastAsia"/>
          <w:b/>
          <w:color w:val="0000FF"/>
          <w:sz w:val="28"/>
          <w:shd w:val="pct10" w:color="auto" w:fill="FFFFFF"/>
        </w:rPr>
        <w:t>工作经验</w:t>
      </w:r>
      <w:r w:rsidR="00EC7FA7">
        <w:rPr>
          <w:rFonts w:hint="eastAsia"/>
          <w:color w:val="0000FF"/>
          <w:sz w:val="28"/>
        </w:rPr>
        <w:t>：</w:t>
      </w:r>
    </w:p>
    <w:p w14:paraId="3FFAE508" w14:textId="4E0F55C7" w:rsidR="004A2F29" w:rsidRDefault="003038C1" w:rsidP="004A326B">
      <w:pPr>
        <w:rPr>
          <w:b/>
        </w:rPr>
      </w:pPr>
      <w:r w:rsidRPr="00991493">
        <w:rPr>
          <w:rFonts w:hint="eastAsia"/>
          <w:b/>
        </w:rPr>
        <w:t>◆</w:t>
      </w:r>
      <w:r w:rsidRPr="003038C1">
        <w:rPr>
          <w:b/>
        </w:rPr>
        <w:t>20</w:t>
      </w:r>
      <w:r>
        <w:rPr>
          <w:rFonts w:hint="eastAsia"/>
          <w:b/>
        </w:rPr>
        <w:t>1</w:t>
      </w:r>
      <w:r w:rsidR="005735E3">
        <w:rPr>
          <w:rFonts w:hint="eastAsia"/>
          <w:b/>
        </w:rPr>
        <w:t>0</w:t>
      </w:r>
      <w:r w:rsidRPr="003038C1">
        <w:rPr>
          <w:b/>
        </w:rPr>
        <w:t>/</w:t>
      </w:r>
      <w:r w:rsidR="005735E3">
        <w:rPr>
          <w:rFonts w:hint="eastAsia"/>
          <w:b/>
        </w:rPr>
        <w:t>9</w:t>
      </w:r>
      <w:r w:rsidRPr="003038C1">
        <w:rPr>
          <w:b/>
        </w:rPr>
        <w:t>—</w:t>
      </w:r>
      <w:r w:rsidRPr="003038C1">
        <w:rPr>
          <w:rFonts w:hint="eastAsia"/>
          <w:b/>
        </w:rPr>
        <w:t>至今</w:t>
      </w:r>
      <w:r w:rsidRPr="003038C1">
        <w:rPr>
          <w:b/>
        </w:rPr>
        <w:t>：</w:t>
      </w:r>
      <w:r w:rsidRPr="003038C1">
        <w:rPr>
          <w:rFonts w:hint="eastAsia"/>
          <w:b/>
        </w:rPr>
        <w:t xml:space="preserve"> </w:t>
      </w:r>
      <w:r w:rsidR="000647A3" w:rsidRPr="000647A3">
        <w:rPr>
          <w:rFonts w:hint="eastAsia"/>
          <w:b/>
        </w:rPr>
        <w:t>诺基亚通信系统技术（北京）有限公司</w:t>
      </w:r>
      <w:r w:rsidRPr="003038C1">
        <w:rPr>
          <w:rFonts w:hint="eastAsia"/>
          <w:b/>
        </w:rPr>
        <w:tab/>
      </w:r>
    </w:p>
    <w:p w14:paraId="56A79F3B" w14:textId="5BEB1B75" w:rsidR="00FB49CB" w:rsidRPr="0052162A" w:rsidRDefault="0052162A" w:rsidP="0052162A">
      <w:pPr>
        <w:ind w:firstLineChars="200" w:firstLine="402"/>
        <w:rPr>
          <w:b/>
        </w:rPr>
      </w:pPr>
      <w:r>
        <w:rPr>
          <w:b/>
        </w:rPr>
        <w:t xml:space="preserve">Linux Software Engineer </w:t>
      </w:r>
      <w:r w:rsidR="00170748" w:rsidRPr="00170748">
        <w:rPr>
          <w:b/>
        </w:rPr>
        <w:sym w:font="Wingdings" w:char="F0E0"/>
      </w:r>
      <w:r w:rsidR="00BE2140">
        <w:rPr>
          <w:b/>
        </w:rPr>
        <w:t xml:space="preserve"> </w:t>
      </w:r>
      <w:r w:rsidR="00D82F36">
        <w:rPr>
          <w:b/>
        </w:rPr>
        <w:t>S</w:t>
      </w:r>
      <w:r w:rsidR="00D82F36">
        <w:rPr>
          <w:rFonts w:hint="eastAsia"/>
          <w:b/>
        </w:rPr>
        <w:t>ystem</w:t>
      </w:r>
      <w:r w:rsidR="00D82F36">
        <w:rPr>
          <w:b/>
        </w:rPr>
        <w:t xml:space="preserve"> </w:t>
      </w:r>
      <w:r w:rsidR="00D82F36">
        <w:rPr>
          <w:rFonts w:hint="eastAsia"/>
          <w:b/>
        </w:rPr>
        <w:t>A</w:t>
      </w:r>
      <w:r w:rsidR="00D82F36">
        <w:rPr>
          <w:b/>
        </w:rPr>
        <w:t>rchitect</w:t>
      </w:r>
      <w:r w:rsidR="00782BF2">
        <w:rPr>
          <w:b/>
        </w:rPr>
        <w:t xml:space="preserve"> </w:t>
      </w:r>
      <w:r w:rsidR="007F28E2">
        <w:rPr>
          <w:b/>
        </w:rPr>
        <w:t xml:space="preserve"> </w:t>
      </w:r>
    </w:p>
    <w:p w14:paraId="525CC9B1" w14:textId="59595291" w:rsidR="009172E2" w:rsidRPr="00C718D1" w:rsidRDefault="009172E2" w:rsidP="00984616">
      <w:pPr>
        <w:numPr>
          <w:ilvl w:val="0"/>
          <w:numId w:val="13"/>
        </w:numPr>
        <w:rPr>
          <w:b/>
          <w:bCs/>
        </w:rPr>
      </w:pPr>
      <w:r w:rsidRPr="00C718D1">
        <w:rPr>
          <w:rFonts w:hint="eastAsia"/>
          <w:b/>
          <w:bCs/>
        </w:rPr>
        <w:t>2018</w:t>
      </w:r>
      <w:r w:rsidRPr="00C718D1">
        <w:rPr>
          <w:rFonts w:hint="eastAsia"/>
          <w:b/>
          <w:bCs/>
        </w:rPr>
        <w:t>年</w:t>
      </w:r>
      <w:r w:rsidRPr="00C718D1">
        <w:rPr>
          <w:rFonts w:hint="eastAsia"/>
          <w:b/>
          <w:bCs/>
        </w:rPr>
        <w:t>10</w:t>
      </w:r>
      <w:r w:rsidRPr="00C718D1">
        <w:rPr>
          <w:rFonts w:hint="eastAsia"/>
          <w:b/>
          <w:bCs/>
        </w:rPr>
        <w:t>月</w:t>
      </w:r>
      <w:r w:rsidRPr="00C718D1">
        <w:rPr>
          <w:b/>
          <w:bCs/>
        </w:rPr>
        <w:t xml:space="preserve"> – </w:t>
      </w:r>
      <w:r w:rsidRPr="00C718D1">
        <w:rPr>
          <w:rFonts w:hint="eastAsia"/>
          <w:b/>
          <w:bCs/>
        </w:rPr>
        <w:t>至今</w:t>
      </w:r>
      <w:r w:rsidRPr="00C718D1">
        <w:rPr>
          <w:rFonts w:hint="eastAsia"/>
          <w:b/>
          <w:bCs/>
        </w:rPr>
        <w:t xml:space="preserve"> </w:t>
      </w:r>
      <w:r w:rsidRPr="00C718D1">
        <w:rPr>
          <w:b/>
          <w:bCs/>
        </w:rPr>
        <w:t>S</w:t>
      </w:r>
      <w:r w:rsidR="00DD4A8A">
        <w:rPr>
          <w:b/>
          <w:bCs/>
        </w:rPr>
        <w:t xml:space="preserve">ystem Architect </w:t>
      </w:r>
      <w:r w:rsidRPr="00C718D1">
        <w:rPr>
          <w:rFonts w:hint="eastAsia"/>
          <w:b/>
          <w:bCs/>
        </w:rPr>
        <w:t>(</w:t>
      </w:r>
      <w:r w:rsidRPr="00C718D1">
        <w:rPr>
          <w:b/>
          <w:bCs/>
        </w:rPr>
        <w:t xml:space="preserve">HW </w:t>
      </w:r>
      <w:r w:rsidRPr="00C718D1">
        <w:rPr>
          <w:rFonts w:hint="eastAsia"/>
          <w:b/>
          <w:bCs/>
        </w:rPr>
        <w:t>management</w:t>
      </w:r>
      <w:r w:rsidRPr="00C718D1">
        <w:rPr>
          <w:b/>
          <w:bCs/>
        </w:rPr>
        <w:t xml:space="preserve"> domain</w:t>
      </w:r>
      <w:r w:rsidR="002D3FAE">
        <w:rPr>
          <w:rFonts w:hint="eastAsia"/>
          <w:b/>
          <w:bCs/>
        </w:rPr>
        <w:t>，</w:t>
      </w:r>
      <w:r w:rsidR="002D3FAE">
        <w:rPr>
          <w:rFonts w:hint="eastAsia"/>
          <w:b/>
          <w:bCs/>
        </w:rPr>
        <w:t xml:space="preserve"> </w:t>
      </w:r>
      <w:r w:rsidR="002D3FAE">
        <w:rPr>
          <w:b/>
          <w:bCs/>
        </w:rPr>
        <w:t>ICOM</w:t>
      </w:r>
      <w:r w:rsidR="002D3FAE">
        <w:rPr>
          <w:rFonts w:hint="eastAsia"/>
          <w:b/>
          <w:bCs/>
        </w:rPr>
        <w:t>，</w:t>
      </w:r>
      <w:r w:rsidR="002D3FAE">
        <w:rPr>
          <w:rFonts w:hint="eastAsia"/>
          <w:b/>
          <w:bCs/>
        </w:rPr>
        <w:t xml:space="preserve"> </w:t>
      </w:r>
      <w:r w:rsidR="002D3FAE">
        <w:rPr>
          <w:b/>
          <w:bCs/>
        </w:rPr>
        <w:t>S</w:t>
      </w:r>
      <w:r w:rsidR="002D3FAE">
        <w:rPr>
          <w:rFonts w:hint="eastAsia"/>
          <w:b/>
          <w:bCs/>
        </w:rPr>
        <w:t>tartup</w:t>
      </w:r>
      <w:r w:rsidRPr="00C718D1">
        <w:rPr>
          <w:b/>
          <w:bCs/>
        </w:rPr>
        <w:t>)</w:t>
      </w:r>
    </w:p>
    <w:p w14:paraId="4CB27C71" w14:textId="415CF61F" w:rsidR="009172E2" w:rsidRDefault="009172E2" w:rsidP="00984616">
      <w:pPr>
        <w:numPr>
          <w:ilvl w:val="0"/>
          <w:numId w:val="16"/>
        </w:numPr>
      </w:pPr>
      <w:r>
        <w:rPr>
          <w:rFonts w:hint="eastAsia"/>
        </w:rPr>
        <w:t>组织</w:t>
      </w:r>
      <w:r w:rsidR="00A27CE4">
        <w:rPr>
          <w:rFonts w:hint="eastAsia"/>
        </w:rPr>
        <w:t>并</w:t>
      </w:r>
      <w:r>
        <w:rPr>
          <w:rFonts w:hint="eastAsia"/>
        </w:rPr>
        <w:t>澄清各个功能需求</w:t>
      </w:r>
      <w:r w:rsidR="004F5DCC">
        <w:rPr>
          <w:rFonts w:hint="eastAsia"/>
        </w:rPr>
        <w:t>，</w:t>
      </w:r>
      <w:r w:rsidR="00A27CE4">
        <w:rPr>
          <w:rFonts w:hint="eastAsia"/>
        </w:rPr>
        <w:t>理清各功能模块</w:t>
      </w:r>
      <w:r w:rsidR="00640393">
        <w:rPr>
          <w:rFonts w:hint="eastAsia"/>
        </w:rPr>
        <w:t>(LFS, HWAPI, BMU(FPGA))</w:t>
      </w:r>
      <w:r w:rsidR="00A27CE4">
        <w:rPr>
          <w:rFonts w:hint="eastAsia"/>
        </w:rPr>
        <w:t>的接口，影响，异常处理，</w:t>
      </w:r>
      <w:r w:rsidR="004F5DCC">
        <w:rPr>
          <w:rFonts w:hint="eastAsia"/>
        </w:rPr>
        <w:t>并写出</w:t>
      </w:r>
      <w:r w:rsidR="004F5DCC">
        <w:rPr>
          <w:rFonts w:hint="eastAsia"/>
        </w:rPr>
        <w:t>prototype</w:t>
      </w:r>
      <w:r w:rsidR="004F5DCC">
        <w:rPr>
          <w:rFonts w:hint="eastAsia"/>
        </w:rPr>
        <w:t>代码</w:t>
      </w:r>
      <w:r>
        <w:rPr>
          <w:rFonts w:hint="eastAsia"/>
        </w:rPr>
        <w:t>;</w:t>
      </w:r>
      <w:r w:rsidR="00A27CE4">
        <w:t xml:space="preserve"> </w:t>
      </w:r>
      <w:r w:rsidR="00A27CE4">
        <w:rPr>
          <w:rFonts w:hint="eastAsia"/>
        </w:rPr>
        <w:t>指定复杂问题的解决方案。</w:t>
      </w:r>
    </w:p>
    <w:p w14:paraId="0BC3DEF1" w14:textId="77777777" w:rsidR="00F06B89" w:rsidRDefault="00F06B89" w:rsidP="00F06B89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主要负责的</w:t>
      </w:r>
      <w:r>
        <w:t>ICOM</w:t>
      </w:r>
      <w:r>
        <w:rPr>
          <w:rFonts w:hint="eastAsia"/>
        </w:rPr>
        <w:t>的功能如下：</w:t>
      </w:r>
    </w:p>
    <w:p w14:paraId="744C6B2F" w14:textId="246707A2" w:rsidR="00F06B89" w:rsidRPr="005713AB" w:rsidRDefault="00F06B89" w:rsidP="00F06B89">
      <w:pPr>
        <w:numPr>
          <w:ilvl w:val="0"/>
          <w:numId w:val="19"/>
        </w:numPr>
      </w:pPr>
      <w:r w:rsidRPr="005713AB">
        <w:rPr>
          <w:rFonts w:hint="eastAsia"/>
        </w:rPr>
        <w:t>澄清各</w:t>
      </w:r>
      <w:r w:rsidRPr="005713AB">
        <w:rPr>
          <w:rFonts w:hint="eastAsia"/>
        </w:rPr>
        <w:t>CPU</w:t>
      </w:r>
      <w:r w:rsidRPr="005713AB">
        <w:rPr>
          <w:rFonts w:hint="eastAsia"/>
        </w:rPr>
        <w:t>对应</w:t>
      </w:r>
      <w:r>
        <w:rPr>
          <w:rFonts w:hint="eastAsia"/>
        </w:rPr>
        <w:t>E</w:t>
      </w:r>
      <w:r w:rsidRPr="005713AB">
        <w:rPr>
          <w:rFonts w:hint="eastAsia"/>
        </w:rPr>
        <w:t>thernet</w:t>
      </w:r>
      <w:r w:rsidRPr="005713AB">
        <w:rPr>
          <w:rFonts w:hint="eastAsia"/>
        </w:rPr>
        <w:t>接口的</w:t>
      </w:r>
      <w:r w:rsidRPr="005713AB">
        <w:rPr>
          <w:rFonts w:hint="eastAsia"/>
        </w:rPr>
        <w:t xml:space="preserve">MAC/IP </w:t>
      </w:r>
      <w:r w:rsidRPr="005713AB">
        <w:rPr>
          <w:rFonts w:hint="eastAsia"/>
        </w:rPr>
        <w:t>定义，</w:t>
      </w:r>
      <w:r w:rsidRPr="005713AB">
        <w:rPr>
          <w:rFonts w:hint="eastAsia"/>
        </w:rPr>
        <w:t>boot/C-plane</w:t>
      </w:r>
      <w:r>
        <w:rPr>
          <w:rFonts w:hint="eastAsia"/>
        </w:rPr>
        <w:t>/</w:t>
      </w:r>
      <w:r w:rsidRPr="005713AB">
        <w:rPr>
          <w:rFonts w:hint="eastAsia"/>
        </w:rPr>
        <w:t>M-plane/syslog/streaming</w:t>
      </w:r>
      <w:r w:rsidRPr="005713AB">
        <w:rPr>
          <w:rFonts w:hint="eastAsia"/>
        </w:rPr>
        <w:t>的</w:t>
      </w:r>
      <w:r w:rsidRPr="005713AB">
        <w:rPr>
          <w:rFonts w:hint="eastAsia"/>
        </w:rPr>
        <w:t>traffic topology</w:t>
      </w:r>
      <w:r w:rsidRPr="005713AB">
        <w:rPr>
          <w:rFonts w:hint="eastAsia"/>
        </w:rPr>
        <w:t>和</w:t>
      </w:r>
      <w:r w:rsidRPr="005713AB">
        <w:rPr>
          <w:rFonts w:hint="eastAsia"/>
        </w:rPr>
        <w:t>switch vlan configuration</w:t>
      </w:r>
      <w:r>
        <w:rPr>
          <w:rFonts w:hint="eastAsia"/>
        </w:rPr>
        <w:t>，</w:t>
      </w:r>
      <w:r>
        <w:rPr>
          <w:rFonts w:hint="eastAsia"/>
        </w:rPr>
        <w:t>QoS</w:t>
      </w:r>
      <w:r>
        <w:rPr>
          <w:rFonts w:hint="eastAsia"/>
        </w:rPr>
        <w:t>配置</w:t>
      </w:r>
      <w:r w:rsidR="00D07394">
        <w:rPr>
          <w:rFonts w:hint="eastAsia"/>
        </w:rPr>
        <w:t xml:space="preserve">, syscom </w:t>
      </w:r>
      <w:r w:rsidR="00D07394">
        <w:rPr>
          <w:rFonts w:hint="eastAsia"/>
        </w:rPr>
        <w:t>路由配置</w:t>
      </w:r>
      <w:r w:rsidRPr="005713AB">
        <w:rPr>
          <w:rFonts w:hint="eastAsia"/>
        </w:rPr>
        <w:t xml:space="preserve">. </w:t>
      </w:r>
    </w:p>
    <w:p w14:paraId="32B8EDA6" w14:textId="77777777" w:rsidR="00F06B89" w:rsidRPr="005713AB" w:rsidRDefault="00F06B89" w:rsidP="00F06B89">
      <w:pPr>
        <w:numPr>
          <w:ilvl w:val="0"/>
          <w:numId w:val="19"/>
        </w:numPr>
      </w:pPr>
      <w:r w:rsidRPr="005713AB">
        <w:rPr>
          <w:rFonts w:hint="eastAsia"/>
        </w:rPr>
        <w:t>澄清</w:t>
      </w:r>
      <w:r w:rsidRPr="005713AB">
        <w:rPr>
          <w:rFonts w:hint="eastAsia"/>
        </w:rPr>
        <w:t>Radio Unit M</w:t>
      </w:r>
      <w:r>
        <w:rPr>
          <w:rFonts w:hint="eastAsia"/>
        </w:rPr>
        <w:t>-</w:t>
      </w:r>
      <w:r w:rsidRPr="005713AB">
        <w:rPr>
          <w:rFonts w:hint="eastAsia"/>
        </w:rPr>
        <w:t>plane link</w:t>
      </w:r>
      <w:r w:rsidRPr="005713AB">
        <w:rPr>
          <w:rFonts w:hint="eastAsia"/>
        </w:rPr>
        <w:t>设计方案，通过</w:t>
      </w:r>
      <w:r w:rsidRPr="005713AB">
        <w:rPr>
          <w:rFonts w:hint="eastAsia"/>
        </w:rPr>
        <w:t>GRE Tunnel</w:t>
      </w:r>
      <w:r w:rsidRPr="005713AB">
        <w:rPr>
          <w:rFonts w:hint="eastAsia"/>
        </w:rPr>
        <w:t>使</w:t>
      </w:r>
      <w:r w:rsidRPr="005713AB">
        <w:rPr>
          <w:rFonts w:hint="eastAsia"/>
        </w:rPr>
        <w:t>RU</w:t>
      </w:r>
      <w:r w:rsidRPr="005713AB">
        <w:rPr>
          <w:rFonts w:hint="eastAsia"/>
        </w:rPr>
        <w:t>通过</w:t>
      </w:r>
      <w:r w:rsidRPr="005713AB">
        <w:rPr>
          <w:rFonts w:hint="eastAsia"/>
        </w:rPr>
        <w:t>dhcp</w:t>
      </w:r>
      <w:r w:rsidRPr="005713AB">
        <w:rPr>
          <w:rFonts w:hint="eastAsia"/>
        </w:rPr>
        <w:t>从</w:t>
      </w:r>
      <w:r w:rsidRPr="005713AB">
        <w:rPr>
          <w:rFonts w:hint="eastAsia"/>
        </w:rPr>
        <w:t>BTS common board</w:t>
      </w:r>
      <w:r w:rsidRPr="005713AB">
        <w:rPr>
          <w:rFonts w:hint="eastAsia"/>
        </w:rPr>
        <w:t>上获取</w:t>
      </w:r>
      <w:r w:rsidRPr="005713AB">
        <w:rPr>
          <w:rFonts w:hint="eastAsia"/>
        </w:rPr>
        <w:t xml:space="preserve">IP address, load image </w:t>
      </w:r>
      <w:r w:rsidRPr="005713AB">
        <w:rPr>
          <w:rFonts w:hint="eastAsia"/>
        </w:rPr>
        <w:t>并</w:t>
      </w:r>
      <w:r w:rsidRPr="005713AB">
        <w:rPr>
          <w:rFonts w:hint="eastAsia"/>
        </w:rPr>
        <w:t xml:space="preserve">boot. </w:t>
      </w:r>
    </w:p>
    <w:p w14:paraId="7B81D1A4" w14:textId="77777777" w:rsidR="00F06B89" w:rsidRPr="005713AB" w:rsidRDefault="00F06B89" w:rsidP="00F06B89">
      <w:pPr>
        <w:numPr>
          <w:ilvl w:val="0"/>
          <w:numId w:val="19"/>
        </w:numPr>
      </w:pPr>
      <w:r w:rsidRPr="005713AB">
        <w:rPr>
          <w:rFonts w:hint="eastAsia"/>
        </w:rPr>
        <w:t>澄清背板</w:t>
      </w:r>
      <w:r w:rsidRPr="005713AB">
        <w:rPr>
          <w:rFonts w:hint="eastAsia"/>
        </w:rPr>
        <w:t>Ethernet link</w:t>
      </w:r>
      <w:r w:rsidRPr="005713AB">
        <w:rPr>
          <w:rFonts w:hint="eastAsia"/>
        </w:rPr>
        <w:t>检测，当</w:t>
      </w:r>
      <w:r w:rsidRPr="005713AB">
        <w:rPr>
          <w:rFonts w:hint="eastAsia"/>
        </w:rPr>
        <w:t>link</w:t>
      </w:r>
      <w:r w:rsidRPr="005713AB">
        <w:rPr>
          <w:rFonts w:hint="eastAsia"/>
        </w:rPr>
        <w:t>抖动或者断开超过阀值，上报</w:t>
      </w:r>
      <w:r w:rsidRPr="005713AB">
        <w:rPr>
          <w:rFonts w:hint="eastAsia"/>
        </w:rPr>
        <w:t>fault</w:t>
      </w:r>
      <w:r w:rsidRPr="005713AB">
        <w:rPr>
          <w:rFonts w:hint="eastAsia"/>
        </w:rPr>
        <w:t>。</w:t>
      </w:r>
      <w:r w:rsidRPr="005713AB">
        <w:rPr>
          <w:rFonts w:hint="eastAsia"/>
        </w:rPr>
        <w:t xml:space="preserve"> </w:t>
      </w:r>
    </w:p>
    <w:p w14:paraId="3E5486B3" w14:textId="77777777" w:rsidR="00F06B89" w:rsidRPr="005713AB" w:rsidRDefault="00F06B89" w:rsidP="00F06B89">
      <w:pPr>
        <w:numPr>
          <w:ilvl w:val="0"/>
          <w:numId w:val="19"/>
        </w:numPr>
      </w:pPr>
      <w:r w:rsidRPr="005713AB">
        <w:rPr>
          <w:rFonts w:hint="eastAsia"/>
        </w:rPr>
        <w:t>澄清背板</w:t>
      </w:r>
      <w:r w:rsidRPr="005713AB">
        <w:rPr>
          <w:rFonts w:hint="eastAsia"/>
        </w:rPr>
        <w:t xml:space="preserve">Ethernet/RP3/Srio link serdes configuration </w:t>
      </w:r>
      <w:r w:rsidRPr="005713AB">
        <w:rPr>
          <w:rFonts w:hint="eastAsia"/>
        </w:rPr>
        <w:t>的</w:t>
      </w:r>
      <w:r w:rsidRPr="005713AB">
        <w:rPr>
          <w:rFonts w:hint="eastAsia"/>
        </w:rPr>
        <w:t>PnP solution.</w:t>
      </w:r>
    </w:p>
    <w:p w14:paraId="289000D9" w14:textId="4C62CD0C" w:rsidR="009172E2" w:rsidRDefault="009172E2" w:rsidP="00984616">
      <w:pPr>
        <w:numPr>
          <w:ilvl w:val="0"/>
          <w:numId w:val="16"/>
        </w:numPr>
      </w:pPr>
      <w:r>
        <w:rPr>
          <w:rFonts w:hint="eastAsia"/>
        </w:rPr>
        <w:t>主要负责的</w:t>
      </w:r>
      <w:r w:rsidR="00A62222">
        <w:rPr>
          <w:rFonts w:hint="eastAsia"/>
        </w:rPr>
        <w:t>H</w:t>
      </w:r>
      <w:r w:rsidR="00A62222">
        <w:t>W management domain</w:t>
      </w:r>
      <w:r w:rsidR="00A62222">
        <w:rPr>
          <w:rFonts w:hint="eastAsia"/>
        </w:rPr>
        <w:t>的</w:t>
      </w:r>
      <w:r>
        <w:rPr>
          <w:rFonts w:hint="eastAsia"/>
        </w:rPr>
        <w:t>功能如下：</w:t>
      </w:r>
    </w:p>
    <w:p w14:paraId="377D4F3D" w14:textId="6E226CC2" w:rsidR="009172E2" w:rsidRDefault="009172E2" w:rsidP="00A03218">
      <w:pPr>
        <w:numPr>
          <w:ilvl w:val="0"/>
          <w:numId w:val="14"/>
        </w:numPr>
      </w:pPr>
      <w:r>
        <w:rPr>
          <w:rFonts w:hint="eastAsia"/>
        </w:rPr>
        <w:t>对各种板卡</w:t>
      </w:r>
      <w:r>
        <w:rPr>
          <w:rFonts w:hint="eastAsia"/>
        </w:rPr>
        <w:t>(Common board/Capacity board/subrack), CPU</w:t>
      </w:r>
      <w:r>
        <w:rPr>
          <w:rFonts w:hint="eastAsia"/>
        </w:rPr>
        <w:t>的状态检测，管理</w:t>
      </w:r>
      <w:r w:rsidR="005229A6">
        <w:rPr>
          <w:rFonts w:hint="eastAsia"/>
        </w:rPr>
        <w:t>。</w:t>
      </w:r>
    </w:p>
    <w:p w14:paraId="5D5598CC" w14:textId="295107D1" w:rsidR="009172E2" w:rsidRDefault="009172E2" w:rsidP="00A03218">
      <w:pPr>
        <w:numPr>
          <w:ilvl w:val="0"/>
          <w:numId w:val="14"/>
        </w:numPr>
      </w:pPr>
      <w:r>
        <w:rPr>
          <w:rFonts w:hint="eastAsia"/>
        </w:rPr>
        <w:t>支持板卡热插拔，</w:t>
      </w:r>
      <w:r>
        <w:rPr>
          <w:rFonts w:hint="eastAsia"/>
        </w:rPr>
        <w:t>board</w:t>
      </w:r>
      <w:r w:rsidR="00F06B89">
        <w:t>/</w:t>
      </w:r>
      <w:r>
        <w:rPr>
          <w:rFonts w:hint="eastAsia"/>
        </w:rPr>
        <w:t xml:space="preserve">CPU reset, </w:t>
      </w:r>
      <w:r>
        <w:rPr>
          <w:rFonts w:hint="eastAsia"/>
        </w:rPr>
        <w:t>不同</w:t>
      </w:r>
      <w:r>
        <w:rPr>
          <w:rFonts w:hint="eastAsia"/>
        </w:rPr>
        <w:t>power group</w:t>
      </w:r>
      <w:r>
        <w:rPr>
          <w:rFonts w:hint="eastAsia"/>
        </w:rPr>
        <w:t>的</w:t>
      </w:r>
      <w:r>
        <w:rPr>
          <w:rFonts w:hint="eastAsia"/>
        </w:rPr>
        <w:t>power on/off, SW upgrade</w:t>
      </w:r>
      <w:r>
        <w:rPr>
          <w:rFonts w:hint="eastAsia"/>
        </w:rPr>
        <w:t>等操作。</w:t>
      </w:r>
    </w:p>
    <w:p w14:paraId="37D3A872" w14:textId="77777777" w:rsidR="009172E2" w:rsidRDefault="009172E2" w:rsidP="00A03218">
      <w:pPr>
        <w:numPr>
          <w:ilvl w:val="0"/>
          <w:numId w:val="14"/>
        </w:numPr>
      </w:pPr>
      <w:r>
        <w:rPr>
          <w:rFonts w:hint="eastAsia"/>
        </w:rPr>
        <w:t>负责管理</w:t>
      </w:r>
      <w:r>
        <w:rPr>
          <w:rFonts w:hint="eastAsia"/>
        </w:rPr>
        <w:t>Fan Kit, Mate FCT, PDU(power distribution unit), EAC(External Alarm controller)</w:t>
      </w:r>
      <w:r>
        <w:rPr>
          <w:rFonts w:hint="eastAsia"/>
        </w:rPr>
        <w:t>等各种设备，</w:t>
      </w:r>
      <w:r>
        <w:rPr>
          <w:rFonts w:hint="eastAsia"/>
        </w:rPr>
        <w:t xml:space="preserve"> </w:t>
      </w:r>
      <w:r>
        <w:rPr>
          <w:rFonts w:hint="eastAsia"/>
        </w:rPr>
        <w:t>状态上报和配置下发。</w:t>
      </w:r>
    </w:p>
    <w:p w14:paraId="4DF1EB30" w14:textId="039CF347" w:rsidR="009172E2" w:rsidRDefault="009172E2" w:rsidP="00A03218">
      <w:pPr>
        <w:numPr>
          <w:ilvl w:val="0"/>
          <w:numId w:val="14"/>
        </w:numPr>
      </w:pPr>
      <w:r>
        <w:rPr>
          <w:rFonts w:hint="eastAsia"/>
        </w:rPr>
        <w:t>负责</w:t>
      </w:r>
      <w:r w:rsidR="00931273">
        <w:rPr>
          <w:rFonts w:hint="eastAsia"/>
        </w:rPr>
        <w:t>处理</w:t>
      </w:r>
      <w:r>
        <w:rPr>
          <w:rFonts w:hint="eastAsia"/>
        </w:rPr>
        <w:t>各种异常状态，告警信息上报，比如</w:t>
      </w:r>
      <w:r>
        <w:rPr>
          <w:rFonts w:hint="eastAsia"/>
        </w:rPr>
        <w:t xml:space="preserve">Read EEPROM error, cooling method incompatible, PIU boot incompatible, detection timeout handling, OverVoltage, LowVoltage alarm 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14:paraId="78107F4D" w14:textId="38F006EF" w:rsidR="007F3779" w:rsidRDefault="007F3779" w:rsidP="007F3779">
      <w:r>
        <w:rPr>
          <w:rFonts w:hint="eastAsia"/>
        </w:rPr>
        <w:t>主要负责的</w:t>
      </w:r>
      <w:r>
        <w:t>S</w:t>
      </w:r>
      <w:r>
        <w:rPr>
          <w:rFonts w:hint="eastAsia"/>
        </w:rPr>
        <w:t>tartup</w:t>
      </w:r>
      <w:r>
        <w:rPr>
          <w:rFonts w:hint="eastAsia"/>
        </w:rPr>
        <w:t>的功能如下：</w:t>
      </w:r>
    </w:p>
    <w:p w14:paraId="76E85A81" w14:textId="77777777" w:rsidR="00B53DCE" w:rsidRDefault="00B53DCE" w:rsidP="00A6523F">
      <w:pPr>
        <w:numPr>
          <w:ilvl w:val="0"/>
          <w:numId w:val="20"/>
        </w:numPr>
      </w:pPr>
      <w:r>
        <w:rPr>
          <w:rFonts w:hint="eastAsia"/>
        </w:rPr>
        <w:t>在</w:t>
      </w:r>
      <w:r>
        <w:rPr>
          <w:rFonts w:hint="eastAsia"/>
        </w:rPr>
        <w:t>B</w:t>
      </w:r>
      <w:r>
        <w:t>TS C</w:t>
      </w:r>
      <w:r>
        <w:rPr>
          <w:rFonts w:hint="eastAsia"/>
        </w:rPr>
        <w:t>apacity</w:t>
      </w:r>
      <w:r>
        <w:t xml:space="preserve"> </w:t>
      </w:r>
      <w:r>
        <w:rPr>
          <w:rFonts w:hint="eastAsia"/>
        </w:rPr>
        <w:t>board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 xml:space="preserve">ID </w:t>
      </w:r>
      <w:r>
        <w:rPr>
          <w:rFonts w:hint="eastAsia"/>
        </w:rPr>
        <w:t>data</w:t>
      </w:r>
      <w:r>
        <w:rPr>
          <w:rFonts w:hint="eastAsia"/>
        </w:rPr>
        <w:t>里定义</w:t>
      </w:r>
      <w:r>
        <w:rPr>
          <w:rFonts w:hint="eastAsia"/>
        </w:rPr>
        <w:t>board</w:t>
      </w:r>
      <w:r>
        <w:t xml:space="preserve"> </w:t>
      </w:r>
      <w:r>
        <w:rPr>
          <w:rFonts w:hint="eastAsia"/>
        </w:rPr>
        <w:t>compatible</w:t>
      </w:r>
      <w:r>
        <w:t xml:space="preserve"> </w:t>
      </w:r>
      <w:r>
        <w:rPr>
          <w:rFonts w:hint="eastAsia"/>
        </w:rPr>
        <w:t>list,</w:t>
      </w:r>
      <w:r>
        <w:t xml:space="preserve"> </w:t>
      </w:r>
      <w:r>
        <w:rPr>
          <w:rFonts w:hint="eastAsia"/>
        </w:rPr>
        <w:t>使新</w:t>
      </w:r>
      <w:r>
        <w:rPr>
          <w:rFonts w:hint="eastAsia"/>
        </w:rPr>
        <w:t>version</w:t>
      </w:r>
      <w:r>
        <w:rPr>
          <w:rFonts w:hint="eastAsia"/>
        </w:rPr>
        <w:t>的板子可以兼容老的</w:t>
      </w:r>
      <w:r>
        <w:rPr>
          <w:rFonts w:hint="eastAsia"/>
        </w:rPr>
        <w:t>S</w:t>
      </w:r>
      <w:r>
        <w:t>W</w:t>
      </w:r>
      <w:r>
        <w:rPr>
          <w:rFonts w:hint="eastAsia"/>
        </w:rPr>
        <w:t>。</w:t>
      </w:r>
    </w:p>
    <w:p w14:paraId="4AE4EF50" w14:textId="09693542" w:rsidR="00B53DCE" w:rsidRDefault="00B53DCE" w:rsidP="00A6523F">
      <w:pPr>
        <w:numPr>
          <w:ilvl w:val="0"/>
          <w:numId w:val="20"/>
        </w:numPr>
      </w:pPr>
      <w:r>
        <w:rPr>
          <w:rFonts w:hint="eastAsia"/>
        </w:rPr>
        <w:lastRenderedPageBreak/>
        <w:t>通过</w:t>
      </w:r>
      <w:r>
        <w:rPr>
          <w:rFonts w:hint="eastAsia"/>
        </w:rPr>
        <w:t>I</w:t>
      </w:r>
      <w:r>
        <w:t xml:space="preserve">2C </w:t>
      </w:r>
      <w:r>
        <w:rPr>
          <w:rFonts w:hint="eastAsia"/>
        </w:rPr>
        <w:t>bus</w:t>
      </w:r>
      <w:r>
        <w:rPr>
          <w:rFonts w:hint="eastAsia"/>
        </w:rPr>
        <w:t>读取</w:t>
      </w:r>
      <w:r>
        <w:rPr>
          <w:rFonts w:hint="eastAsia"/>
        </w:rPr>
        <w:t>Capacity</w:t>
      </w:r>
      <w:r>
        <w:t xml:space="preserve"> </w:t>
      </w:r>
      <w:r>
        <w:rPr>
          <w:rFonts w:hint="eastAsia"/>
        </w:rPr>
        <w:t>board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 xml:space="preserve">ID </w:t>
      </w:r>
      <w:r>
        <w:rPr>
          <w:rFonts w:hint="eastAsia"/>
        </w:rPr>
        <w:t>data</w:t>
      </w:r>
      <w:r>
        <w:t xml:space="preserve">, </w:t>
      </w:r>
      <w:r>
        <w:rPr>
          <w:rFonts w:hint="eastAsia"/>
        </w:rPr>
        <w:t>做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overlay</w:t>
      </w:r>
      <w:r>
        <w:t xml:space="preserve">, </w:t>
      </w:r>
      <w:r>
        <w:rPr>
          <w:rFonts w:hint="eastAsia"/>
        </w:rPr>
        <w:t>准备</w:t>
      </w:r>
      <w:r>
        <w:rPr>
          <w:rFonts w:hint="eastAsia"/>
        </w:rPr>
        <w:t>board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，通过</w:t>
      </w:r>
      <w:r>
        <w:rPr>
          <w:rFonts w:hint="eastAsia"/>
        </w:rPr>
        <w:t>B</w:t>
      </w:r>
      <w:r>
        <w:t>MU</w:t>
      </w:r>
      <w:r>
        <w:rPr>
          <w:rFonts w:hint="eastAsia"/>
        </w:rPr>
        <w:t>交互来告诉</w:t>
      </w:r>
      <w:r>
        <w:rPr>
          <w:rFonts w:hint="eastAsia"/>
        </w:rPr>
        <w:t>capacity</w:t>
      </w:r>
      <w:r>
        <w:t xml:space="preserve"> </w:t>
      </w:r>
      <w:r>
        <w:rPr>
          <w:rFonts w:hint="eastAsia"/>
        </w:rPr>
        <w:t>board</w:t>
      </w:r>
      <w:r>
        <w:rPr>
          <w:rFonts w:hint="eastAsia"/>
        </w:rPr>
        <w:t>以那种方式启动</w:t>
      </w:r>
      <w:r>
        <w:rPr>
          <w:rFonts w:hint="eastAsia"/>
        </w:rPr>
        <w:t>.</w:t>
      </w:r>
      <w:r>
        <w:t xml:space="preserve"> </w:t>
      </w:r>
      <w:r w:rsidR="00592A48">
        <w:t>UEFI/uboot/Intel/ARM</w:t>
      </w:r>
    </w:p>
    <w:p w14:paraId="4BBDB1FE" w14:textId="29F898D3" w:rsidR="00B53DCE" w:rsidRDefault="00B53DCE" w:rsidP="00A6523F">
      <w:pPr>
        <w:numPr>
          <w:ilvl w:val="0"/>
          <w:numId w:val="20"/>
        </w:numPr>
      </w:pPr>
      <w:r>
        <w:rPr>
          <w:rFonts w:hint="eastAsia"/>
        </w:rPr>
        <w:t>通过</w:t>
      </w:r>
      <w:r>
        <w:rPr>
          <w:rFonts w:hint="eastAsia"/>
        </w:rPr>
        <w:t>Lxc</w:t>
      </w:r>
      <w:r>
        <w:t xml:space="preserve"> 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supervisor</w:t>
      </w:r>
      <w:r>
        <w:rPr>
          <w:rFonts w:hint="eastAsia"/>
        </w:rPr>
        <w:t>来</w:t>
      </w:r>
      <w:r w:rsidR="00403396">
        <w:rPr>
          <w:rFonts w:hint="eastAsia"/>
        </w:rPr>
        <w:t>批量</w:t>
      </w:r>
      <w:r>
        <w:rPr>
          <w:rFonts w:hint="eastAsia"/>
        </w:rPr>
        <w:t>创建，销毁</w:t>
      </w:r>
      <w:r w:rsidR="00971041">
        <w:rPr>
          <w:rFonts w:hint="eastAsia"/>
        </w:rPr>
        <w:t>管理</w:t>
      </w:r>
      <w:r>
        <w:t>LXC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ontainer</w:t>
      </w:r>
      <w:r>
        <w:t xml:space="preserve">. </w:t>
      </w:r>
    </w:p>
    <w:p w14:paraId="67B1B682" w14:textId="0217AC21" w:rsidR="00B52A57" w:rsidRPr="00212547" w:rsidRDefault="00B81E9E" w:rsidP="00B52A57">
      <w:pPr>
        <w:rPr>
          <w:b/>
          <w:bCs/>
        </w:rPr>
      </w:pPr>
      <w:r w:rsidRPr="00212547">
        <w:rPr>
          <w:rFonts w:hint="eastAsia"/>
          <w:b/>
          <w:bCs/>
        </w:rPr>
        <w:t>业绩：</w:t>
      </w:r>
    </w:p>
    <w:p w14:paraId="01192999" w14:textId="2B224DC6" w:rsidR="00B81E9E" w:rsidRDefault="00B81E9E" w:rsidP="00B52A57">
      <w:r>
        <w:tab/>
      </w:r>
      <w:r>
        <w:rPr>
          <w:rFonts w:hint="eastAsia"/>
        </w:rPr>
        <w:t>多次获得季度之星；</w:t>
      </w:r>
    </w:p>
    <w:p w14:paraId="6AF47653" w14:textId="53C453F9" w:rsidR="00B81E9E" w:rsidRPr="008663FA" w:rsidRDefault="00B81E9E" w:rsidP="00B52A57">
      <w:r>
        <w:tab/>
      </w:r>
      <w:r>
        <w:rPr>
          <w:rFonts w:hint="eastAsia"/>
        </w:rPr>
        <w:t>连续</w:t>
      </w:r>
      <w:r>
        <w:rPr>
          <w:rFonts w:hint="eastAsia"/>
        </w:rPr>
        <w:t>3</w:t>
      </w:r>
      <w:r>
        <w:rPr>
          <w:rFonts w:hint="eastAsia"/>
        </w:rPr>
        <w:t>年获得工会积极分子称号</w:t>
      </w:r>
    </w:p>
    <w:p w14:paraId="63988CDB" w14:textId="2EBD8A1F" w:rsidR="00B53DCE" w:rsidRDefault="00912AA0" w:rsidP="00912AA0">
      <w:pPr>
        <w:numPr>
          <w:ilvl w:val="0"/>
          <w:numId w:val="13"/>
        </w:numPr>
        <w:rPr>
          <w:b/>
          <w:bCs/>
        </w:rPr>
      </w:pPr>
      <w:r w:rsidRPr="00912AA0">
        <w:rPr>
          <w:rFonts w:hint="eastAsia"/>
          <w:b/>
          <w:bCs/>
        </w:rPr>
        <w:t>201</w:t>
      </w:r>
      <w:r w:rsidR="008B583E">
        <w:rPr>
          <w:b/>
          <w:bCs/>
        </w:rPr>
        <w:t>4</w:t>
      </w:r>
      <w:r w:rsidRPr="00912AA0">
        <w:rPr>
          <w:rFonts w:hint="eastAsia"/>
          <w:b/>
          <w:bCs/>
        </w:rPr>
        <w:t>年</w:t>
      </w:r>
      <w:r w:rsidR="008B583E">
        <w:rPr>
          <w:b/>
          <w:bCs/>
        </w:rPr>
        <w:t>5</w:t>
      </w:r>
      <w:r w:rsidRPr="00912AA0">
        <w:rPr>
          <w:rFonts w:hint="eastAsia"/>
          <w:b/>
          <w:bCs/>
        </w:rPr>
        <w:t>月</w:t>
      </w:r>
      <w:r w:rsidR="00552CA9" w:rsidRPr="00E47AAB">
        <w:rPr>
          <w:rFonts w:hint="eastAsia"/>
          <w:b/>
          <w:bCs/>
        </w:rPr>
        <w:t>-</w:t>
      </w:r>
      <w:r w:rsidRPr="00912AA0">
        <w:rPr>
          <w:rFonts w:hint="eastAsia"/>
          <w:b/>
          <w:bCs/>
        </w:rPr>
        <w:t>2018</w:t>
      </w:r>
      <w:r w:rsidRPr="00912AA0">
        <w:rPr>
          <w:rFonts w:hint="eastAsia"/>
          <w:b/>
          <w:bCs/>
        </w:rPr>
        <w:t>年</w:t>
      </w:r>
      <w:r w:rsidRPr="00912AA0">
        <w:rPr>
          <w:rFonts w:hint="eastAsia"/>
          <w:b/>
          <w:bCs/>
        </w:rPr>
        <w:t>10</w:t>
      </w:r>
      <w:r w:rsidRPr="00912AA0">
        <w:rPr>
          <w:rFonts w:hint="eastAsia"/>
          <w:b/>
          <w:bCs/>
        </w:rPr>
        <w:t>月</w:t>
      </w:r>
      <w:r w:rsidR="0047660C">
        <w:rPr>
          <w:rFonts w:hint="eastAsia"/>
          <w:b/>
          <w:bCs/>
        </w:rPr>
        <w:t xml:space="preserve"> </w:t>
      </w:r>
      <w:r w:rsidR="0047660C">
        <w:rPr>
          <w:b/>
          <w:bCs/>
        </w:rPr>
        <w:t>Linux Software Engineer</w:t>
      </w:r>
    </w:p>
    <w:p w14:paraId="4B997A6E" w14:textId="722D1857" w:rsidR="008B583E" w:rsidRPr="008B583E" w:rsidRDefault="008B583E" w:rsidP="008B583E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 w:rsidRPr="008B583E">
        <w:rPr>
          <w:rFonts w:hint="eastAsia"/>
        </w:rPr>
        <w:t>负责开发</w:t>
      </w:r>
      <w:r w:rsidRPr="008B583E">
        <w:rPr>
          <w:rFonts w:hint="eastAsia"/>
        </w:rPr>
        <w:t>LRC</w:t>
      </w:r>
      <w:r w:rsidRPr="008B583E">
        <w:rPr>
          <w:rFonts w:hint="eastAsia"/>
        </w:rPr>
        <w:t>项目，修复</w:t>
      </w:r>
      <w:r w:rsidRPr="008B583E">
        <w:rPr>
          <w:rFonts w:hint="eastAsia"/>
        </w:rPr>
        <w:t>Linux driver</w:t>
      </w:r>
      <w:r w:rsidRPr="008B583E">
        <w:rPr>
          <w:rFonts w:hint="eastAsia"/>
        </w:rPr>
        <w:t>和应用相关的各种</w:t>
      </w:r>
      <w:r w:rsidRPr="008B583E">
        <w:rPr>
          <w:rFonts w:hint="eastAsia"/>
        </w:rPr>
        <w:t>bug</w:t>
      </w:r>
      <w:r w:rsidRPr="008B583E">
        <w:rPr>
          <w:rFonts w:hint="eastAsia"/>
        </w:rPr>
        <w:t>。</w:t>
      </w:r>
    </w:p>
    <w:p w14:paraId="59FAAB78" w14:textId="76BD048A" w:rsidR="008B583E" w:rsidRPr="008B583E" w:rsidRDefault="008B583E" w:rsidP="008B583E">
      <w:pPr>
        <w:pStyle w:val="ListParagraph"/>
        <w:numPr>
          <w:ilvl w:val="0"/>
          <w:numId w:val="16"/>
        </w:numPr>
        <w:ind w:firstLineChars="0"/>
      </w:pPr>
      <w:r w:rsidRPr="008B583E">
        <w:rPr>
          <w:rFonts w:hint="eastAsia"/>
        </w:rPr>
        <w:t>开发基于</w:t>
      </w:r>
      <w:r w:rsidRPr="008B583E">
        <w:t xml:space="preserve">openstack, vmware </w:t>
      </w:r>
      <w:r w:rsidRPr="008B583E">
        <w:rPr>
          <w:rFonts w:hint="eastAsia"/>
        </w:rPr>
        <w:t>云平台的软件</w:t>
      </w:r>
    </w:p>
    <w:p w14:paraId="1C16CC60" w14:textId="3132DAC5" w:rsidR="008B583E" w:rsidRPr="008B583E" w:rsidRDefault="008B583E" w:rsidP="008B583E">
      <w:pPr>
        <w:pStyle w:val="ListParagraph"/>
        <w:numPr>
          <w:ilvl w:val="0"/>
          <w:numId w:val="16"/>
        </w:numPr>
        <w:ind w:firstLineChars="0"/>
      </w:pPr>
      <w:r w:rsidRPr="008B583E">
        <w:rPr>
          <w:rFonts w:hint="eastAsia"/>
        </w:rPr>
        <w:t>移植</w:t>
      </w:r>
      <w:r w:rsidRPr="008B583E">
        <w:t>LinDX</w:t>
      </w:r>
      <w:r w:rsidRPr="008B583E">
        <w:rPr>
          <w:rFonts w:hint="eastAsia"/>
        </w:rPr>
        <w:t>服务到云平台上</w:t>
      </w:r>
    </w:p>
    <w:p w14:paraId="7AA5EE81" w14:textId="38688082" w:rsidR="00403396" w:rsidRPr="00FD3F56" w:rsidRDefault="00C26ECA" w:rsidP="00C26ECA">
      <w:pPr>
        <w:rPr>
          <w:b/>
          <w:bCs/>
        </w:rPr>
      </w:pPr>
      <w:r w:rsidRPr="00FD3F56">
        <w:rPr>
          <w:rFonts w:hint="eastAsia"/>
          <w:b/>
          <w:bCs/>
        </w:rPr>
        <w:t>业绩：</w:t>
      </w:r>
    </w:p>
    <w:p w14:paraId="7873286B" w14:textId="67B95580" w:rsidR="00C26ECA" w:rsidRDefault="00C26ECA" w:rsidP="00C26ECA">
      <w:r>
        <w:tab/>
      </w:r>
      <w:r>
        <w:rPr>
          <w:rFonts w:hint="eastAsia"/>
        </w:rPr>
        <w:t>获得</w:t>
      </w:r>
      <w:r>
        <w:rPr>
          <w:rFonts w:hint="eastAsia"/>
        </w:rPr>
        <w:t>LRC</w:t>
      </w:r>
      <w:r>
        <w:rPr>
          <w:rFonts w:hint="eastAsia"/>
        </w:rPr>
        <w:t>项目突出贡献奖；</w:t>
      </w:r>
    </w:p>
    <w:p w14:paraId="20033812" w14:textId="070119FD" w:rsidR="00DA19A7" w:rsidRPr="000B0F44" w:rsidRDefault="00C26ECA" w:rsidP="00DA19A7">
      <w:r>
        <w:tab/>
      </w:r>
      <w:r w:rsidR="005700F2">
        <w:rPr>
          <w:rFonts w:hint="eastAsia"/>
        </w:rPr>
        <w:t>获得</w:t>
      </w:r>
      <w:r w:rsidR="005700F2">
        <w:rPr>
          <w:rFonts w:hint="eastAsia"/>
        </w:rPr>
        <w:t>cleancode</w:t>
      </w:r>
      <w:r w:rsidR="005700F2">
        <w:rPr>
          <w:rFonts w:hint="eastAsia"/>
        </w:rPr>
        <w:t>比赛大奖</w:t>
      </w:r>
    </w:p>
    <w:p w14:paraId="0180CF9F" w14:textId="4DD20B43" w:rsidR="00190D1C" w:rsidRDefault="00294B70" w:rsidP="00977F79">
      <w:pPr>
        <w:numPr>
          <w:ilvl w:val="0"/>
          <w:numId w:val="13"/>
        </w:numPr>
        <w:rPr>
          <w:b/>
          <w:bCs/>
        </w:rPr>
      </w:pPr>
      <w:r w:rsidRPr="00294B70">
        <w:rPr>
          <w:rFonts w:hint="eastAsia"/>
          <w:b/>
          <w:bCs/>
        </w:rPr>
        <w:t>2010</w:t>
      </w:r>
      <w:r w:rsidRPr="00294B70">
        <w:rPr>
          <w:rFonts w:hint="eastAsia"/>
          <w:b/>
          <w:bCs/>
        </w:rPr>
        <w:t>年</w:t>
      </w:r>
      <w:r w:rsidR="00072D05">
        <w:rPr>
          <w:b/>
          <w:bCs/>
        </w:rPr>
        <w:t>9</w:t>
      </w:r>
      <w:r w:rsidRPr="00294B70">
        <w:rPr>
          <w:rFonts w:hint="eastAsia"/>
          <w:b/>
          <w:bCs/>
        </w:rPr>
        <w:t>月</w:t>
      </w:r>
      <w:r w:rsidRPr="00294B70">
        <w:rPr>
          <w:rFonts w:hint="eastAsia"/>
          <w:b/>
          <w:bCs/>
        </w:rPr>
        <w:t>- 2014</w:t>
      </w:r>
      <w:r w:rsidRPr="00294B70">
        <w:rPr>
          <w:rFonts w:hint="eastAsia"/>
          <w:b/>
          <w:bCs/>
        </w:rPr>
        <w:t>年</w:t>
      </w:r>
      <w:r w:rsidRPr="00294B70">
        <w:rPr>
          <w:rFonts w:hint="eastAsia"/>
          <w:b/>
          <w:bCs/>
        </w:rPr>
        <w:t>5</w:t>
      </w:r>
      <w:r w:rsidRPr="00294B70">
        <w:rPr>
          <w:rFonts w:hint="eastAsia"/>
          <w:b/>
          <w:bCs/>
        </w:rPr>
        <w:t>月</w:t>
      </w:r>
      <w:r w:rsidRPr="00294B70">
        <w:rPr>
          <w:rFonts w:hint="eastAsia"/>
          <w:b/>
          <w:bCs/>
        </w:rPr>
        <w:t xml:space="preserve"> Linux Software Engineer</w:t>
      </w:r>
    </w:p>
    <w:p w14:paraId="53B389BC" w14:textId="77777777" w:rsidR="0090130E" w:rsidRDefault="0090130E" w:rsidP="0090130E">
      <w:pPr>
        <w:ind w:firstLine="420"/>
      </w:pPr>
      <w:r>
        <w:rPr>
          <w:rFonts w:hint="eastAsia"/>
        </w:rPr>
        <w:t>我主要负责基于</w:t>
      </w:r>
      <w:r>
        <w:rPr>
          <w:rFonts w:hint="eastAsia"/>
        </w:rPr>
        <w:t>PowerPC</w:t>
      </w:r>
      <w:r>
        <w:rPr>
          <w:rFonts w:hint="eastAsia"/>
        </w:rPr>
        <w:t>架构的</w:t>
      </w:r>
      <w:r>
        <w:rPr>
          <w:rFonts w:hint="eastAsia"/>
        </w:rPr>
        <w:t>FRIU</w:t>
      </w:r>
      <w:r>
        <w:rPr>
          <w:rFonts w:hint="eastAsia"/>
        </w:rPr>
        <w:t>板卡的启动和管理、系统日志和关键数据的收集、虚拟化管理以及系统服务的维护和开发。</w:t>
      </w:r>
    </w:p>
    <w:p w14:paraId="0E4BA91C" w14:textId="77777777" w:rsidR="0090130E" w:rsidRDefault="0090130E" w:rsidP="0090130E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负责在</w:t>
      </w:r>
      <w:r>
        <w:rPr>
          <w:rFonts w:hint="eastAsia"/>
        </w:rPr>
        <w:t>PowerPC</w:t>
      </w:r>
      <w:r>
        <w:rPr>
          <w:rFonts w:hint="eastAsia"/>
        </w:rPr>
        <w:t>架构的</w:t>
      </w:r>
      <w:r>
        <w:rPr>
          <w:rFonts w:hint="eastAsia"/>
        </w:rPr>
        <w:t>FRIU</w:t>
      </w:r>
      <w:r>
        <w:rPr>
          <w:rFonts w:hint="eastAsia"/>
        </w:rPr>
        <w:t>板卡上加载</w:t>
      </w:r>
      <w:r>
        <w:rPr>
          <w:rFonts w:hint="eastAsia"/>
        </w:rPr>
        <w:t>Linux</w:t>
      </w:r>
      <w:r>
        <w:rPr>
          <w:rFonts w:hint="eastAsia"/>
        </w:rPr>
        <w:t>镜像并挂载</w:t>
      </w:r>
      <w:r>
        <w:rPr>
          <w:rFonts w:hint="eastAsia"/>
        </w:rPr>
        <w:t>initramfs</w:t>
      </w:r>
      <w:r>
        <w:rPr>
          <w:rFonts w:hint="eastAsia"/>
        </w:rPr>
        <w:t>启动环境，确保系统能够快速、稳定地启动和运行。</w:t>
      </w:r>
    </w:p>
    <w:p w14:paraId="07A351FF" w14:textId="77777777" w:rsidR="0090130E" w:rsidRDefault="0090130E" w:rsidP="0090130E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Reactor</w:t>
      </w:r>
      <w:r>
        <w:rPr>
          <w:rFonts w:hint="eastAsia"/>
        </w:rPr>
        <w:t>模式，主持开发了一个</w:t>
      </w:r>
      <w:r>
        <w:rPr>
          <w:rFonts w:hint="eastAsia"/>
        </w:rPr>
        <w:t>Blackbox</w:t>
      </w:r>
      <w:r>
        <w:rPr>
          <w:rFonts w:hint="eastAsia"/>
        </w:rPr>
        <w:t>系统，加载</w:t>
      </w:r>
      <w:r>
        <w:rPr>
          <w:rFonts w:hint="eastAsia"/>
        </w:rPr>
        <w:t>pramfs</w:t>
      </w:r>
      <w:r>
        <w:rPr>
          <w:rFonts w:hint="eastAsia"/>
        </w:rPr>
        <w:t>文件系统，用于高效收集和存储系统日志及关键数据，支持后续的分析和调试工作。</w:t>
      </w:r>
    </w:p>
    <w:p w14:paraId="1F8D474E" w14:textId="77777777" w:rsidR="0090130E" w:rsidRDefault="0090130E" w:rsidP="0090130E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KVM/QEMU</w:t>
      </w:r>
      <w:r>
        <w:rPr>
          <w:rFonts w:hint="eastAsia"/>
        </w:rPr>
        <w:t>技术，实现虚拟机的自动化部署与启动管理，优化了虚拟环境的配置和资源利用率，支持多种虚拟机应用场景。</w:t>
      </w:r>
    </w:p>
    <w:p w14:paraId="09F54080" w14:textId="77777777" w:rsidR="0090130E" w:rsidRDefault="0090130E" w:rsidP="0090130E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LinDX</w:t>
      </w:r>
      <w:r>
        <w:rPr>
          <w:rFonts w:hint="eastAsia"/>
        </w:rPr>
        <w:t>系统上负责维护和开发多个核心服务，包括时间管理和</w:t>
      </w:r>
      <w:r>
        <w:rPr>
          <w:rFonts w:hint="eastAsia"/>
        </w:rPr>
        <w:t>IP</w:t>
      </w:r>
      <w:r>
        <w:rPr>
          <w:rFonts w:hint="eastAsia"/>
        </w:rPr>
        <w:t>地址管理，确保系统的基础功能稳定可靠。</w:t>
      </w:r>
    </w:p>
    <w:p w14:paraId="7F3F7622" w14:textId="77777777" w:rsidR="0090130E" w:rsidRDefault="0090130E" w:rsidP="0090130E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通过引入多个随机源（如网络接口卡和硬件中断），优化哈希算法，大幅提升伪随机数生成器的随机性和安全性，增强系统在安全应用中的表现。</w:t>
      </w:r>
    </w:p>
    <w:p w14:paraId="706DC22C" w14:textId="1DF29B60" w:rsidR="002D730A" w:rsidRPr="00127350" w:rsidRDefault="002D730A" w:rsidP="0090130E">
      <w:pPr>
        <w:rPr>
          <w:b/>
          <w:bCs/>
        </w:rPr>
      </w:pPr>
      <w:r w:rsidRPr="00127350">
        <w:rPr>
          <w:rFonts w:hint="eastAsia"/>
          <w:b/>
          <w:bCs/>
        </w:rPr>
        <w:t>业绩：</w:t>
      </w:r>
    </w:p>
    <w:p w14:paraId="16B664E1" w14:textId="0C0016D4" w:rsidR="002D730A" w:rsidRDefault="002D730A" w:rsidP="002D730A">
      <w:r>
        <w:tab/>
      </w:r>
      <w:r>
        <w:rPr>
          <w:rFonts w:hint="eastAsia"/>
        </w:rPr>
        <w:t>多次获得季度之星；</w:t>
      </w:r>
    </w:p>
    <w:p w14:paraId="79E53743" w14:textId="51252670" w:rsidR="002D730A" w:rsidRPr="00127350" w:rsidRDefault="00D3606D" w:rsidP="002D730A">
      <w:r>
        <w:tab/>
      </w:r>
      <w:r>
        <w:rPr>
          <w:rFonts w:hint="eastAsia"/>
        </w:rPr>
        <w:t>团队获得部门最佳团队</w:t>
      </w:r>
    </w:p>
    <w:p w14:paraId="499EE18B" w14:textId="15FCDCF9" w:rsidR="003038C1" w:rsidRDefault="00D71EC6" w:rsidP="00D71EC6">
      <w:pPr>
        <w:rPr>
          <w:rStyle w:val="Strong"/>
          <w:color w:val="000000"/>
          <w:sz w:val="18"/>
          <w:szCs w:val="18"/>
        </w:rPr>
      </w:pPr>
      <w:r w:rsidRPr="00991493">
        <w:rPr>
          <w:rFonts w:hint="eastAsia"/>
          <w:b/>
        </w:rPr>
        <w:t>◆</w:t>
      </w:r>
      <w:r w:rsidRPr="00991493">
        <w:rPr>
          <w:rFonts w:hint="eastAsia"/>
          <w:b/>
        </w:rPr>
        <w:t xml:space="preserve">  </w:t>
      </w:r>
      <w:r>
        <w:rPr>
          <w:b/>
          <w:color w:val="000000"/>
          <w:sz w:val="18"/>
          <w:szCs w:val="18"/>
        </w:rPr>
        <w:t>20</w:t>
      </w:r>
      <w:r w:rsidR="001A6545">
        <w:rPr>
          <w:b/>
          <w:color w:val="000000"/>
          <w:sz w:val="18"/>
          <w:szCs w:val="18"/>
        </w:rPr>
        <w:t>07</w:t>
      </w:r>
      <w:r w:rsidRPr="0025601F">
        <w:rPr>
          <w:b/>
          <w:color w:val="000000"/>
          <w:sz w:val="18"/>
          <w:szCs w:val="18"/>
        </w:rPr>
        <w:t>/</w:t>
      </w:r>
      <w:r w:rsidR="00F07425">
        <w:rPr>
          <w:rFonts w:hint="eastAsia"/>
          <w:b/>
          <w:color w:val="000000"/>
          <w:sz w:val="18"/>
          <w:szCs w:val="18"/>
        </w:rPr>
        <w:t>7</w:t>
      </w:r>
      <w:r>
        <w:rPr>
          <w:b/>
          <w:color w:val="000000"/>
          <w:sz w:val="18"/>
          <w:szCs w:val="18"/>
        </w:rPr>
        <w:t>—</w:t>
      </w:r>
      <w:r w:rsidR="000647A3" w:rsidRPr="003038C1">
        <w:rPr>
          <w:b/>
        </w:rPr>
        <w:t>20</w:t>
      </w:r>
      <w:r w:rsidR="000647A3">
        <w:rPr>
          <w:rFonts w:hint="eastAsia"/>
          <w:b/>
        </w:rPr>
        <w:t>1</w:t>
      </w:r>
      <w:r w:rsidR="001A6545">
        <w:rPr>
          <w:b/>
        </w:rPr>
        <w:t>0</w:t>
      </w:r>
      <w:r w:rsidR="000647A3" w:rsidRPr="003038C1">
        <w:rPr>
          <w:b/>
        </w:rPr>
        <w:t>/</w:t>
      </w:r>
      <w:r w:rsidR="001A6545">
        <w:rPr>
          <w:b/>
        </w:rPr>
        <w:t>9</w:t>
      </w:r>
      <w:r w:rsidRPr="0025601F">
        <w:rPr>
          <w:b/>
          <w:color w:val="000000"/>
          <w:sz w:val="18"/>
          <w:szCs w:val="18"/>
        </w:rPr>
        <w:t>：</w:t>
      </w:r>
      <w:r w:rsidRPr="00991493">
        <w:rPr>
          <w:rFonts w:hint="eastAsia"/>
          <w:b/>
          <w:color w:val="000000"/>
          <w:sz w:val="18"/>
          <w:szCs w:val="18"/>
        </w:rPr>
        <w:t xml:space="preserve"> </w:t>
      </w:r>
      <w:r w:rsidRPr="003F25B9">
        <w:rPr>
          <w:rFonts w:hint="eastAsia"/>
          <w:b/>
          <w:color w:val="000000"/>
          <w:sz w:val="18"/>
          <w:szCs w:val="18"/>
        </w:rPr>
        <w:t xml:space="preserve"> </w:t>
      </w:r>
      <w:r w:rsidR="007D2A7E">
        <w:rPr>
          <w:rFonts w:hint="eastAsia"/>
          <w:b/>
          <w:color w:val="000000"/>
          <w:sz w:val="18"/>
          <w:szCs w:val="18"/>
        </w:rPr>
        <w:t>杭州金硕信息技术</w:t>
      </w:r>
      <w:r w:rsidR="00F20328">
        <w:rPr>
          <w:rFonts w:hint="eastAsia"/>
          <w:b/>
          <w:color w:val="000000"/>
          <w:sz w:val="18"/>
          <w:szCs w:val="18"/>
        </w:rPr>
        <w:t>有限公司</w:t>
      </w:r>
      <w:r>
        <w:rPr>
          <w:rFonts w:hint="eastAsia"/>
          <w:b/>
          <w:color w:val="000000"/>
          <w:sz w:val="18"/>
          <w:szCs w:val="18"/>
        </w:rPr>
        <w:tab/>
      </w:r>
      <w:r w:rsidRPr="003F25B9">
        <w:rPr>
          <w:rFonts w:hint="eastAsia"/>
          <w:b/>
          <w:color w:val="000000"/>
          <w:sz w:val="18"/>
          <w:szCs w:val="18"/>
        </w:rPr>
        <w:tab/>
      </w:r>
      <w:r>
        <w:rPr>
          <w:rFonts w:hint="eastAsia"/>
          <w:b/>
          <w:color w:val="000000"/>
          <w:sz w:val="18"/>
          <w:szCs w:val="18"/>
        </w:rPr>
        <w:t xml:space="preserve">   </w:t>
      </w:r>
      <w:r w:rsidR="007D2A7E">
        <w:rPr>
          <w:rFonts w:hint="eastAsia"/>
          <w:b/>
          <w:color w:val="000000"/>
          <w:sz w:val="18"/>
          <w:szCs w:val="18"/>
        </w:rPr>
        <w:t>嵌入式软件</w:t>
      </w:r>
      <w:r>
        <w:rPr>
          <w:rFonts w:hint="eastAsia"/>
          <w:b/>
          <w:color w:val="000000"/>
          <w:sz w:val="18"/>
          <w:szCs w:val="18"/>
        </w:rPr>
        <w:t>工程师</w:t>
      </w:r>
      <w:r>
        <w:rPr>
          <w:rStyle w:val="Strong"/>
          <w:rFonts w:hint="eastAsia"/>
          <w:color w:val="000000"/>
          <w:sz w:val="18"/>
          <w:szCs w:val="18"/>
        </w:rPr>
        <w:t xml:space="preserve">   </w:t>
      </w:r>
      <w:r w:rsidR="007F28E2">
        <w:rPr>
          <w:rStyle w:val="Strong"/>
          <w:color w:val="000000"/>
          <w:sz w:val="18"/>
          <w:szCs w:val="18"/>
        </w:rPr>
        <w:t xml:space="preserve"> </w:t>
      </w:r>
      <w:r w:rsidR="00A73687">
        <w:rPr>
          <w:rStyle w:val="Strong"/>
          <w:color w:val="000000"/>
          <w:sz w:val="18"/>
          <w:szCs w:val="18"/>
        </w:rPr>
        <w:t xml:space="preserve">  </w:t>
      </w:r>
    </w:p>
    <w:p w14:paraId="4D71CB5E" w14:textId="3871DD9B" w:rsidR="001A5518" w:rsidRPr="00C30D02" w:rsidRDefault="001A5518" w:rsidP="00D71EC6">
      <w:pPr>
        <w:rPr>
          <w:rStyle w:val="Strong"/>
          <w:b w:val="0"/>
          <w:bCs w:val="0"/>
          <w:color w:val="000000"/>
          <w:sz w:val="18"/>
          <w:szCs w:val="18"/>
        </w:rPr>
      </w:pPr>
      <w:r w:rsidRPr="00C30D02">
        <w:rPr>
          <w:rStyle w:val="Strong"/>
          <w:rFonts w:hint="eastAsia"/>
          <w:b w:val="0"/>
          <w:bCs w:val="0"/>
          <w:color w:val="000000"/>
          <w:sz w:val="18"/>
          <w:szCs w:val="18"/>
        </w:rPr>
        <w:t>主持设计一种用</w:t>
      </w:r>
      <w:r w:rsidRPr="00C30D02">
        <w:rPr>
          <w:rStyle w:val="Strong"/>
          <w:rFonts w:hint="eastAsia"/>
          <w:b w:val="0"/>
          <w:bCs w:val="0"/>
          <w:color w:val="000000"/>
          <w:sz w:val="18"/>
          <w:szCs w:val="18"/>
        </w:rPr>
        <w:t>AVR</w:t>
      </w:r>
      <w:r w:rsidRPr="00C30D02">
        <w:rPr>
          <w:rStyle w:val="Strong"/>
          <w:rFonts w:hint="eastAsia"/>
          <w:b w:val="0"/>
          <w:bCs w:val="0"/>
          <w:color w:val="000000"/>
          <w:sz w:val="18"/>
          <w:szCs w:val="18"/>
        </w:rPr>
        <w:t>单片机检测</w:t>
      </w:r>
      <w:r w:rsidRPr="00C30D02">
        <w:rPr>
          <w:rStyle w:val="Strong"/>
          <w:rFonts w:hint="eastAsia"/>
          <w:b w:val="0"/>
          <w:bCs w:val="0"/>
          <w:color w:val="000000"/>
          <w:sz w:val="18"/>
          <w:szCs w:val="18"/>
        </w:rPr>
        <w:t>WLAN</w:t>
      </w:r>
      <w:r w:rsidRPr="00C30D02">
        <w:rPr>
          <w:rStyle w:val="Strong"/>
          <w:rFonts w:hint="eastAsia"/>
          <w:b w:val="0"/>
          <w:bCs w:val="0"/>
          <w:color w:val="000000"/>
          <w:sz w:val="18"/>
          <w:szCs w:val="18"/>
        </w:rPr>
        <w:t>及</w:t>
      </w:r>
      <w:r w:rsidR="0019232A">
        <w:rPr>
          <w:rStyle w:val="Strong"/>
          <w:b w:val="0"/>
          <w:bCs w:val="0"/>
          <w:color w:val="000000"/>
          <w:sz w:val="18"/>
          <w:szCs w:val="18"/>
        </w:rPr>
        <w:t>GSM</w:t>
      </w:r>
      <w:r w:rsidRPr="00C30D02">
        <w:rPr>
          <w:rStyle w:val="Strong"/>
          <w:rFonts w:hint="eastAsia"/>
          <w:b w:val="0"/>
          <w:bCs w:val="0"/>
          <w:color w:val="000000"/>
          <w:sz w:val="18"/>
          <w:szCs w:val="18"/>
        </w:rPr>
        <w:t>通信信号质量的仪器。</w:t>
      </w:r>
    </w:p>
    <w:bookmarkEnd w:id="0"/>
    <w:bookmarkEnd w:id="1"/>
    <w:p w14:paraId="304C0CB9" w14:textId="77777777" w:rsidR="001A5518" w:rsidRDefault="001A5518" w:rsidP="001A5518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通过串口接口读取</w:t>
      </w:r>
      <w:r>
        <w:rPr>
          <w:rFonts w:hint="eastAsia"/>
        </w:rPr>
        <w:t>WLAN</w:t>
      </w:r>
      <w:r>
        <w:rPr>
          <w:rFonts w:hint="eastAsia"/>
        </w:rPr>
        <w:t>和通信信号的各种参数，如信号强度、噪声比、连接速度等。</w:t>
      </w:r>
    </w:p>
    <w:p w14:paraId="7090DFFC" w14:textId="77777777" w:rsidR="001A5518" w:rsidRDefault="001A5518" w:rsidP="001A5518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设计并实现定时上报机制，系统定期将采集到的信号参数数据上报到中央服务器，为远程监控和分析提供可靠的数据基础。</w:t>
      </w:r>
    </w:p>
    <w:p w14:paraId="00EDAB08" w14:textId="77777777" w:rsidR="001A5518" w:rsidRDefault="001A5518" w:rsidP="001A5518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实现系统接收和处理来自服务器的指令功能，系统能够根据服务器下发的指令执行各种任务，如呼叫测试、</w:t>
      </w:r>
      <w:r>
        <w:rPr>
          <w:rFonts w:hint="eastAsia"/>
        </w:rPr>
        <w:t>MOS</w:t>
      </w:r>
      <w:r>
        <w:rPr>
          <w:rFonts w:hint="eastAsia"/>
        </w:rPr>
        <w:t>（</w:t>
      </w:r>
      <w:r>
        <w:rPr>
          <w:rFonts w:hint="eastAsia"/>
        </w:rPr>
        <w:t>Mean Opinion Score</w:t>
      </w:r>
      <w:r>
        <w:rPr>
          <w:rFonts w:hint="eastAsia"/>
        </w:rPr>
        <w:t>）切换测试、</w:t>
      </w:r>
      <w:r>
        <w:rPr>
          <w:rFonts w:hint="eastAsia"/>
        </w:rPr>
        <w:t>WLAN</w:t>
      </w:r>
      <w:r>
        <w:rPr>
          <w:rFonts w:hint="eastAsia"/>
        </w:rPr>
        <w:t>速率测试等。</w:t>
      </w:r>
    </w:p>
    <w:p w14:paraId="1852A7AF" w14:textId="77777777" w:rsidR="001A5518" w:rsidRDefault="001A5518" w:rsidP="001A5518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开发远程升级功能，允许系统通过网络从中央服务器下载和应用固件更新。</w:t>
      </w:r>
    </w:p>
    <w:p w14:paraId="12536679" w14:textId="77777777" w:rsidR="00DA6D19" w:rsidRPr="00DA6D19" w:rsidRDefault="00DA6D19" w:rsidP="00DA6D19">
      <w:pPr>
        <w:pStyle w:val="ListParagraph"/>
        <w:numPr>
          <w:ilvl w:val="0"/>
          <w:numId w:val="16"/>
        </w:numPr>
        <w:ind w:firstLineChars="0"/>
        <w:rPr>
          <w:b/>
          <w:bCs/>
        </w:rPr>
      </w:pPr>
      <w:r w:rsidRPr="00DA6D19">
        <w:rPr>
          <w:rFonts w:hint="eastAsia"/>
          <w:b/>
          <w:bCs/>
        </w:rPr>
        <w:t>业绩：</w:t>
      </w:r>
    </w:p>
    <w:p w14:paraId="5515E92F" w14:textId="77777777" w:rsidR="00807B9F" w:rsidRDefault="00807B9F" w:rsidP="00807B9F">
      <w:pPr>
        <w:ind w:leftChars="220" w:left="440"/>
        <w:rPr>
          <w:rFonts w:hint="eastAsia"/>
        </w:rPr>
      </w:pPr>
      <w:r>
        <w:rPr>
          <w:rFonts w:hint="eastAsia"/>
        </w:rPr>
        <w:t>主导并实现了信号检测仪的软件设计；</w:t>
      </w:r>
    </w:p>
    <w:p w14:paraId="70CB502D" w14:textId="449F8AF6" w:rsidR="00DA6D19" w:rsidRPr="001A5518" w:rsidRDefault="00807B9F" w:rsidP="00807B9F">
      <w:pPr>
        <w:ind w:leftChars="220" w:left="440"/>
        <w:rPr>
          <w:rFonts w:hint="eastAsia"/>
        </w:rPr>
      </w:pPr>
      <w:r>
        <w:rPr>
          <w:rFonts w:hint="eastAsia"/>
        </w:rPr>
        <w:t>解决了所有的软件</w:t>
      </w:r>
      <w:r>
        <w:rPr>
          <w:rFonts w:hint="eastAsia"/>
        </w:rPr>
        <w:t>bug</w:t>
      </w:r>
      <w:r>
        <w:rPr>
          <w:rFonts w:hint="eastAsia"/>
        </w:rPr>
        <w:t>，产品得到大规模量产并在省内部署。</w:t>
      </w:r>
    </w:p>
    <w:p w14:paraId="5AE4F11D" w14:textId="43BF2DF3" w:rsidR="00306720" w:rsidRPr="00306720" w:rsidRDefault="00306720" w:rsidP="001A5518">
      <w:pPr>
        <w:pStyle w:val="ListParagraph"/>
        <w:numPr>
          <w:ilvl w:val="0"/>
          <w:numId w:val="16"/>
        </w:numPr>
        <w:ind w:firstLineChars="0"/>
        <w:rPr>
          <w:color w:val="0000FF"/>
          <w:sz w:val="28"/>
        </w:rPr>
      </w:pPr>
      <w:r w:rsidRPr="00306720">
        <w:rPr>
          <w:rFonts w:hint="eastAsia"/>
          <w:b/>
          <w:color w:val="0000FF"/>
          <w:sz w:val="28"/>
          <w:shd w:val="pct10" w:color="auto" w:fill="FFFFFF"/>
        </w:rPr>
        <w:t>教育背景</w:t>
      </w:r>
      <w:r w:rsidRPr="00306720">
        <w:rPr>
          <w:rFonts w:hint="eastAsia"/>
          <w:color w:val="0000FF"/>
          <w:sz w:val="28"/>
        </w:rPr>
        <w:t>：</w:t>
      </w:r>
    </w:p>
    <w:p w14:paraId="1C02D4CE" w14:textId="77777777" w:rsidR="00306720" w:rsidRDefault="00306720" w:rsidP="0030672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t>2004/09 - 2007/0</w:t>
      </w:r>
      <w:r>
        <w:rPr>
          <w:rFonts w:hint="eastAsia"/>
        </w:rPr>
        <w:t xml:space="preserve">7     </w:t>
      </w:r>
      <w:r>
        <w:rPr>
          <w:rFonts w:hint="eastAsia"/>
        </w:rPr>
        <w:t>西安交通大学</w:t>
      </w:r>
      <w:r>
        <w:rPr>
          <w:rFonts w:hint="eastAsia"/>
        </w:rPr>
        <w:t xml:space="preserve">      </w:t>
      </w:r>
      <w:r>
        <w:rPr>
          <w:rFonts w:hint="eastAsia"/>
        </w:rPr>
        <w:t>电机与电器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硕士</w:t>
      </w:r>
    </w:p>
    <w:p w14:paraId="33AAB290" w14:textId="77777777" w:rsidR="00306720" w:rsidRDefault="00306720" w:rsidP="0030672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◆</w:t>
      </w:r>
      <w:r>
        <w:rPr>
          <w:rFonts w:hint="eastAsia"/>
        </w:rPr>
        <w:t xml:space="preserve"> 2000/09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2004/07</w:t>
      </w:r>
      <w:r>
        <w:t xml:space="preserve">     </w:t>
      </w:r>
      <w:r>
        <w:rPr>
          <w:rFonts w:hint="eastAsia"/>
        </w:rPr>
        <w:t>兰州交通大学</w:t>
      </w:r>
      <w:r>
        <w:tab/>
      </w:r>
      <w:r>
        <w:tab/>
      </w:r>
      <w:r>
        <w:rPr>
          <w:rFonts w:hint="eastAsia"/>
        </w:rPr>
        <w:t>电气工程及其自动化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本科</w:t>
      </w:r>
    </w:p>
    <w:p w14:paraId="6348A576" w14:textId="77777777" w:rsidR="00FA7C87" w:rsidRDefault="00FA7C87" w:rsidP="00FA7C87">
      <w:r>
        <w:rPr>
          <w:rFonts w:hint="eastAsia"/>
        </w:rPr>
        <w:t>Email</w:t>
      </w:r>
      <w:r>
        <w:rPr>
          <w:rFonts w:hint="eastAsia"/>
        </w:rPr>
        <w:t>：</w:t>
      </w:r>
      <w:hyperlink r:id="rId8" w:history="1"/>
      <w:r>
        <w:rPr>
          <w:rStyle w:val="Hyperlink"/>
          <w:rFonts w:hint="eastAsia"/>
        </w:rPr>
        <w:t>27577012@qq</w:t>
      </w:r>
      <w:r>
        <w:rPr>
          <w:rStyle w:val="Hyperlink"/>
        </w:rPr>
        <w:t>.com</w:t>
      </w:r>
      <w:r w:rsidRPr="00FA7C87">
        <w:rPr>
          <w:color w:val="0000FF"/>
        </w:rPr>
        <w:t xml:space="preserve">  </w:t>
      </w:r>
      <w:r w:rsidRPr="00FA7C87">
        <w:rPr>
          <w:rFonts w:hint="eastAsia"/>
          <w:color w:val="0000FF"/>
        </w:rPr>
        <w:tab/>
      </w:r>
      <w:r>
        <w:rPr>
          <w:rFonts w:hint="eastAsia"/>
        </w:rPr>
        <w:t>联系电话：</w:t>
      </w:r>
      <w:r>
        <w:rPr>
          <w:rFonts w:hint="eastAsia"/>
        </w:rPr>
        <w:t>18626889386</w:t>
      </w:r>
      <w:r>
        <w:t xml:space="preserve">          </w:t>
      </w:r>
      <w:r>
        <w:rPr>
          <w:rFonts w:hint="eastAsia"/>
        </w:rPr>
        <w:t>籍贯：</w:t>
      </w:r>
      <w:r>
        <w:rPr>
          <w:rFonts w:hint="eastAsia"/>
        </w:rPr>
        <w:t xml:space="preserve"> </w:t>
      </w:r>
      <w:r>
        <w:rPr>
          <w:rFonts w:hint="eastAsia"/>
        </w:rPr>
        <w:t>浙江金华</w:t>
      </w:r>
    </w:p>
    <w:p w14:paraId="3A6D854E" w14:textId="5B9C9420" w:rsidR="005959E5" w:rsidRPr="007E0FEA" w:rsidRDefault="00FA7C87" w:rsidP="005959E5">
      <w:r>
        <w:rPr>
          <w:rFonts w:hint="eastAsia"/>
        </w:rPr>
        <w:t>居住地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杭州</w:t>
      </w:r>
      <w:r>
        <w:rPr>
          <w:rFonts w:hint="eastAsia"/>
        </w:rPr>
        <w:t xml:space="preserve">    </w:t>
      </w:r>
      <w:r>
        <w:t xml:space="preserve">                     </w:t>
      </w:r>
      <w:r>
        <w:rPr>
          <w:rFonts w:hint="eastAsia"/>
        </w:rPr>
        <w:t xml:space="preserve"> </w:t>
      </w:r>
      <w:r w:rsidR="007E0FEA">
        <w:rPr>
          <w:rFonts w:hint="eastAsia"/>
        </w:rPr>
        <w:t>个人</w:t>
      </w:r>
      <w:r>
        <w:rPr>
          <w:rFonts w:hint="eastAsia"/>
        </w:rPr>
        <w:t>网址</w:t>
      </w:r>
      <w:r w:rsidR="007E0FEA">
        <w:rPr>
          <w:rFonts w:hint="eastAsia"/>
        </w:rPr>
        <w:t>：</w:t>
      </w:r>
      <w:r w:rsidR="007E0FEA" w:rsidRPr="00213956">
        <w:t>https://github.com/junhuatechlog</w:t>
      </w:r>
      <w:r w:rsidR="007E0FEA">
        <w:rPr>
          <w:rFonts w:hint="eastAsia"/>
        </w:rPr>
        <w:t xml:space="preserve"> </w:t>
      </w:r>
    </w:p>
    <w:sectPr w:rsidR="005959E5" w:rsidRPr="007E0F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4C80" w14:textId="77777777" w:rsidR="00A664C7" w:rsidRDefault="00A664C7" w:rsidP="00351BE7">
      <w:r>
        <w:separator/>
      </w:r>
    </w:p>
  </w:endnote>
  <w:endnote w:type="continuationSeparator" w:id="0">
    <w:p w14:paraId="2FE7AB58" w14:textId="77777777" w:rsidR="00A664C7" w:rsidRDefault="00A664C7" w:rsidP="0035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A767E" w14:textId="77777777" w:rsidR="00A664C7" w:rsidRDefault="00A664C7" w:rsidP="00351BE7">
      <w:r>
        <w:separator/>
      </w:r>
    </w:p>
  </w:footnote>
  <w:footnote w:type="continuationSeparator" w:id="0">
    <w:p w14:paraId="73F1DF0D" w14:textId="77777777" w:rsidR="00A664C7" w:rsidRDefault="00A664C7" w:rsidP="00351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multilevel"/>
    <w:tmpl w:val="0000000A"/>
    <w:lvl w:ilvl="0"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D6E6F"/>
    <w:multiLevelType w:val="hybridMultilevel"/>
    <w:tmpl w:val="D62E44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23569D8"/>
    <w:multiLevelType w:val="hybridMultilevel"/>
    <w:tmpl w:val="DD581E4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D8018C"/>
    <w:multiLevelType w:val="hybridMultilevel"/>
    <w:tmpl w:val="5D944F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3900796"/>
    <w:multiLevelType w:val="hybridMultilevel"/>
    <w:tmpl w:val="8C46DCF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A9066B5"/>
    <w:multiLevelType w:val="hybridMultilevel"/>
    <w:tmpl w:val="8DA46FA0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AC26E21"/>
    <w:multiLevelType w:val="hybridMultilevel"/>
    <w:tmpl w:val="5784B840"/>
    <w:lvl w:ilvl="0" w:tplc="04090019">
      <w:start w:val="1"/>
      <w:numFmt w:val="lowerLetter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3F9E63F2"/>
    <w:multiLevelType w:val="hybridMultilevel"/>
    <w:tmpl w:val="EA2A01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2D10DD3"/>
    <w:multiLevelType w:val="hybridMultilevel"/>
    <w:tmpl w:val="0DA281F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31F4F05"/>
    <w:multiLevelType w:val="hybridMultilevel"/>
    <w:tmpl w:val="7F2C1D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3B25176"/>
    <w:multiLevelType w:val="hybridMultilevel"/>
    <w:tmpl w:val="B882075E"/>
    <w:lvl w:ilvl="0" w:tplc="04090019">
      <w:start w:val="1"/>
      <w:numFmt w:val="lowerLetter"/>
      <w:lvlText w:val="%1.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57A104B"/>
    <w:multiLevelType w:val="hybridMultilevel"/>
    <w:tmpl w:val="107E159E"/>
    <w:lvl w:ilvl="0" w:tplc="04090019">
      <w:start w:val="1"/>
      <w:numFmt w:val="lowerLetter"/>
      <w:lvlText w:val="%1.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5ACA48DE"/>
    <w:multiLevelType w:val="hybridMultilevel"/>
    <w:tmpl w:val="BBC03D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1B367DF"/>
    <w:multiLevelType w:val="hybridMultilevel"/>
    <w:tmpl w:val="BBC03D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3E231AB"/>
    <w:multiLevelType w:val="hybridMultilevel"/>
    <w:tmpl w:val="6FFEF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6616CB"/>
    <w:multiLevelType w:val="hybridMultilevel"/>
    <w:tmpl w:val="35B8560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FBF49DB"/>
    <w:multiLevelType w:val="hybridMultilevel"/>
    <w:tmpl w:val="BF6E50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22C6542"/>
    <w:multiLevelType w:val="hybridMultilevel"/>
    <w:tmpl w:val="C6BCC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AC7E84"/>
    <w:multiLevelType w:val="hybridMultilevel"/>
    <w:tmpl w:val="BBC03D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2DB1ED8"/>
    <w:multiLevelType w:val="hybridMultilevel"/>
    <w:tmpl w:val="2972419A"/>
    <w:lvl w:ilvl="0" w:tplc="44282A90">
      <w:start w:val="1"/>
      <w:numFmt w:val="bullet"/>
      <w:lvlText w:val="◆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AE37F9"/>
    <w:multiLevelType w:val="hybridMultilevel"/>
    <w:tmpl w:val="109ED8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A82C64"/>
    <w:multiLevelType w:val="hybridMultilevel"/>
    <w:tmpl w:val="47329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562884">
    <w:abstractNumId w:val="0"/>
  </w:num>
  <w:num w:numId="2" w16cid:durableId="1706250845">
    <w:abstractNumId w:val="18"/>
  </w:num>
  <w:num w:numId="3" w16cid:durableId="528448640">
    <w:abstractNumId w:val="1"/>
  </w:num>
  <w:num w:numId="4" w16cid:durableId="13385959">
    <w:abstractNumId w:val="12"/>
  </w:num>
  <w:num w:numId="5" w16cid:durableId="1669556547">
    <w:abstractNumId w:val="13"/>
  </w:num>
  <w:num w:numId="6" w16cid:durableId="1230338584">
    <w:abstractNumId w:val="15"/>
  </w:num>
  <w:num w:numId="7" w16cid:durableId="1747874771">
    <w:abstractNumId w:val="19"/>
  </w:num>
  <w:num w:numId="8" w16cid:durableId="758604906">
    <w:abstractNumId w:val="2"/>
  </w:num>
  <w:num w:numId="9" w16cid:durableId="1093624738">
    <w:abstractNumId w:val="21"/>
  </w:num>
  <w:num w:numId="10" w16cid:durableId="867721641">
    <w:abstractNumId w:val="20"/>
  </w:num>
  <w:num w:numId="11" w16cid:durableId="1214317698">
    <w:abstractNumId w:val="17"/>
  </w:num>
  <w:num w:numId="12" w16cid:durableId="567502354">
    <w:abstractNumId w:val="14"/>
  </w:num>
  <w:num w:numId="13" w16cid:durableId="1194268731">
    <w:abstractNumId w:val="7"/>
  </w:num>
  <w:num w:numId="14" w16cid:durableId="114451357">
    <w:abstractNumId w:val="6"/>
  </w:num>
  <w:num w:numId="15" w16cid:durableId="481196579">
    <w:abstractNumId w:val="16"/>
  </w:num>
  <w:num w:numId="16" w16cid:durableId="724135693">
    <w:abstractNumId w:val="4"/>
  </w:num>
  <w:num w:numId="17" w16cid:durableId="402915597">
    <w:abstractNumId w:val="8"/>
  </w:num>
  <w:num w:numId="18" w16cid:durableId="135613485">
    <w:abstractNumId w:val="3"/>
  </w:num>
  <w:num w:numId="19" w16cid:durableId="1636522298">
    <w:abstractNumId w:val="10"/>
  </w:num>
  <w:num w:numId="20" w16cid:durableId="1121611860">
    <w:abstractNumId w:val="11"/>
  </w:num>
  <w:num w:numId="21" w16cid:durableId="1753624120">
    <w:abstractNumId w:val="5"/>
  </w:num>
  <w:num w:numId="22" w16cid:durableId="17164693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BD6"/>
    <w:rsid w:val="00006B6E"/>
    <w:rsid w:val="00010E50"/>
    <w:rsid w:val="00014DBF"/>
    <w:rsid w:val="00015F6B"/>
    <w:rsid w:val="00017926"/>
    <w:rsid w:val="000203B8"/>
    <w:rsid w:val="000203F7"/>
    <w:rsid w:val="00025ECD"/>
    <w:rsid w:val="00035444"/>
    <w:rsid w:val="0004641E"/>
    <w:rsid w:val="00046593"/>
    <w:rsid w:val="000514D0"/>
    <w:rsid w:val="0005286B"/>
    <w:rsid w:val="0005366D"/>
    <w:rsid w:val="000548DD"/>
    <w:rsid w:val="00056CE6"/>
    <w:rsid w:val="00061725"/>
    <w:rsid w:val="000647A3"/>
    <w:rsid w:val="0006501E"/>
    <w:rsid w:val="00066C72"/>
    <w:rsid w:val="00072A7B"/>
    <w:rsid w:val="00072D05"/>
    <w:rsid w:val="00072DA2"/>
    <w:rsid w:val="0007330D"/>
    <w:rsid w:val="00073750"/>
    <w:rsid w:val="00074314"/>
    <w:rsid w:val="0007448A"/>
    <w:rsid w:val="00074DBE"/>
    <w:rsid w:val="00076220"/>
    <w:rsid w:val="00081909"/>
    <w:rsid w:val="000836BA"/>
    <w:rsid w:val="00084853"/>
    <w:rsid w:val="00087C8F"/>
    <w:rsid w:val="00093DB2"/>
    <w:rsid w:val="00096D6A"/>
    <w:rsid w:val="00097002"/>
    <w:rsid w:val="000A29DA"/>
    <w:rsid w:val="000A5336"/>
    <w:rsid w:val="000A7781"/>
    <w:rsid w:val="000B0F44"/>
    <w:rsid w:val="000B2B80"/>
    <w:rsid w:val="000B3001"/>
    <w:rsid w:val="000B3B75"/>
    <w:rsid w:val="000B3F8D"/>
    <w:rsid w:val="000B68CF"/>
    <w:rsid w:val="000B70BC"/>
    <w:rsid w:val="000C576B"/>
    <w:rsid w:val="000C57B1"/>
    <w:rsid w:val="000C60D9"/>
    <w:rsid w:val="000C6FF3"/>
    <w:rsid w:val="000D132C"/>
    <w:rsid w:val="000D44CE"/>
    <w:rsid w:val="000D5CDF"/>
    <w:rsid w:val="000D68A3"/>
    <w:rsid w:val="000D6D00"/>
    <w:rsid w:val="000E22FA"/>
    <w:rsid w:val="000E3F55"/>
    <w:rsid w:val="000E4719"/>
    <w:rsid w:val="000E49B2"/>
    <w:rsid w:val="000E5B75"/>
    <w:rsid w:val="000F0D61"/>
    <w:rsid w:val="000F1860"/>
    <w:rsid w:val="000F53C9"/>
    <w:rsid w:val="000F7866"/>
    <w:rsid w:val="00102E96"/>
    <w:rsid w:val="001035C5"/>
    <w:rsid w:val="00103A7F"/>
    <w:rsid w:val="001053F8"/>
    <w:rsid w:val="0010714F"/>
    <w:rsid w:val="00111F32"/>
    <w:rsid w:val="001147FC"/>
    <w:rsid w:val="00115E5F"/>
    <w:rsid w:val="001175AA"/>
    <w:rsid w:val="0012272E"/>
    <w:rsid w:val="0012422C"/>
    <w:rsid w:val="00125B39"/>
    <w:rsid w:val="00127350"/>
    <w:rsid w:val="00134FBF"/>
    <w:rsid w:val="0014043A"/>
    <w:rsid w:val="001406AE"/>
    <w:rsid w:val="0014085D"/>
    <w:rsid w:val="00140D45"/>
    <w:rsid w:val="00143BB7"/>
    <w:rsid w:val="0014415E"/>
    <w:rsid w:val="00144282"/>
    <w:rsid w:val="00145C97"/>
    <w:rsid w:val="00154A7C"/>
    <w:rsid w:val="00160B45"/>
    <w:rsid w:val="00162DFA"/>
    <w:rsid w:val="00163C9E"/>
    <w:rsid w:val="001664D6"/>
    <w:rsid w:val="00166AD6"/>
    <w:rsid w:val="00170748"/>
    <w:rsid w:val="0017074F"/>
    <w:rsid w:val="00170EE7"/>
    <w:rsid w:val="001713FA"/>
    <w:rsid w:val="00172A27"/>
    <w:rsid w:val="00172F4C"/>
    <w:rsid w:val="00175BDB"/>
    <w:rsid w:val="00177CCD"/>
    <w:rsid w:val="0018145A"/>
    <w:rsid w:val="00181DE1"/>
    <w:rsid w:val="00187A18"/>
    <w:rsid w:val="00190D1C"/>
    <w:rsid w:val="0019230F"/>
    <w:rsid w:val="0019232A"/>
    <w:rsid w:val="00192DD3"/>
    <w:rsid w:val="001958CD"/>
    <w:rsid w:val="001A29AA"/>
    <w:rsid w:val="001A2DF5"/>
    <w:rsid w:val="001A447C"/>
    <w:rsid w:val="001A5518"/>
    <w:rsid w:val="001A6545"/>
    <w:rsid w:val="001A6BB6"/>
    <w:rsid w:val="001B024C"/>
    <w:rsid w:val="001B4081"/>
    <w:rsid w:val="001C15E8"/>
    <w:rsid w:val="001D1D67"/>
    <w:rsid w:val="001D33BC"/>
    <w:rsid w:val="001D51C4"/>
    <w:rsid w:val="001E2B1E"/>
    <w:rsid w:val="001E44C8"/>
    <w:rsid w:val="001E59C0"/>
    <w:rsid w:val="001E6B06"/>
    <w:rsid w:val="001F16F8"/>
    <w:rsid w:val="001F2DB9"/>
    <w:rsid w:val="001F3733"/>
    <w:rsid w:val="001F49AC"/>
    <w:rsid w:val="001F4D64"/>
    <w:rsid w:val="001F7C13"/>
    <w:rsid w:val="002001E1"/>
    <w:rsid w:val="002011FD"/>
    <w:rsid w:val="002064EB"/>
    <w:rsid w:val="0020687E"/>
    <w:rsid w:val="00212547"/>
    <w:rsid w:val="002125EA"/>
    <w:rsid w:val="00213956"/>
    <w:rsid w:val="002146C5"/>
    <w:rsid w:val="002202CD"/>
    <w:rsid w:val="0022132A"/>
    <w:rsid w:val="00221BDE"/>
    <w:rsid w:val="00225750"/>
    <w:rsid w:val="002271B0"/>
    <w:rsid w:val="00227872"/>
    <w:rsid w:val="00230269"/>
    <w:rsid w:val="00234A57"/>
    <w:rsid w:val="0023553A"/>
    <w:rsid w:val="00235FC4"/>
    <w:rsid w:val="002367C3"/>
    <w:rsid w:val="00251425"/>
    <w:rsid w:val="00252EC2"/>
    <w:rsid w:val="00253A7B"/>
    <w:rsid w:val="0025601F"/>
    <w:rsid w:val="0025755E"/>
    <w:rsid w:val="002606E3"/>
    <w:rsid w:val="002616CD"/>
    <w:rsid w:val="00261C27"/>
    <w:rsid w:val="00266BCE"/>
    <w:rsid w:val="00273923"/>
    <w:rsid w:val="00273CC3"/>
    <w:rsid w:val="00275F01"/>
    <w:rsid w:val="002762AF"/>
    <w:rsid w:val="0028031A"/>
    <w:rsid w:val="00282685"/>
    <w:rsid w:val="00282924"/>
    <w:rsid w:val="0028579D"/>
    <w:rsid w:val="00286514"/>
    <w:rsid w:val="002927B7"/>
    <w:rsid w:val="0029341C"/>
    <w:rsid w:val="002944ED"/>
    <w:rsid w:val="00294B70"/>
    <w:rsid w:val="00294F32"/>
    <w:rsid w:val="0029691A"/>
    <w:rsid w:val="00296B05"/>
    <w:rsid w:val="002A0EB8"/>
    <w:rsid w:val="002A0EDC"/>
    <w:rsid w:val="002B67F4"/>
    <w:rsid w:val="002C07E1"/>
    <w:rsid w:val="002C0927"/>
    <w:rsid w:val="002C0A58"/>
    <w:rsid w:val="002C24FB"/>
    <w:rsid w:val="002C2CC6"/>
    <w:rsid w:val="002C2E18"/>
    <w:rsid w:val="002C319C"/>
    <w:rsid w:val="002C3846"/>
    <w:rsid w:val="002C3AF5"/>
    <w:rsid w:val="002C53AD"/>
    <w:rsid w:val="002C5535"/>
    <w:rsid w:val="002C6237"/>
    <w:rsid w:val="002C6A11"/>
    <w:rsid w:val="002C7422"/>
    <w:rsid w:val="002D3FAE"/>
    <w:rsid w:val="002D4F19"/>
    <w:rsid w:val="002D5E9B"/>
    <w:rsid w:val="002D730A"/>
    <w:rsid w:val="002E09BF"/>
    <w:rsid w:val="002E2385"/>
    <w:rsid w:val="002E364E"/>
    <w:rsid w:val="002F3935"/>
    <w:rsid w:val="002F5C04"/>
    <w:rsid w:val="002F7FE8"/>
    <w:rsid w:val="00300DBA"/>
    <w:rsid w:val="003012B5"/>
    <w:rsid w:val="00301676"/>
    <w:rsid w:val="003022CD"/>
    <w:rsid w:val="0030268A"/>
    <w:rsid w:val="003038C1"/>
    <w:rsid w:val="00305459"/>
    <w:rsid w:val="00305D6D"/>
    <w:rsid w:val="00306720"/>
    <w:rsid w:val="00312DD6"/>
    <w:rsid w:val="00314C11"/>
    <w:rsid w:val="00317157"/>
    <w:rsid w:val="00320DED"/>
    <w:rsid w:val="00322504"/>
    <w:rsid w:val="00322D55"/>
    <w:rsid w:val="00322F27"/>
    <w:rsid w:val="00323A17"/>
    <w:rsid w:val="003243CB"/>
    <w:rsid w:val="00324EC9"/>
    <w:rsid w:val="0032764C"/>
    <w:rsid w:val="00327762"/>
    <w:rsid w:val="00327F16"/>
    <w:rsid w:val="00332CD6"/>
    <w:rsid w:val="00337565"/>
    <w:rsid w:val="003379B2"/>
    <w:rsid w:val="00337C6E"/>
    <w:rsid w:val="00337D31"/>
    <w:rsid w:val="00340751"/>
    <w:rsid w:val="00341416"/>
    <w:rsid w:val="003476BE"/>
    <w:rsid w:val="00351748"/>
    <w:rsid w:val="00351BE7"/>
    <w:rsid w:val="00353AF6"/>
    <w:rsid w:val="00353C84"/>
    <w:rsid w:val="00357FBB"/>
    <w:rsid w:val="00361CDF"/>
    <w:rsid w:val="00363484"/>
    <w:rsid w:val="00366E44"/>
    <w:rsid w:val="00371D4C"/>
    <w:rsid w:val="00373A75"/>
    <w:rsid w:val="00373BA5"/>
    <w:rsid w:val="00374302"/>
    <w:rsid w:val="00375B84"/>
    <w:rsid w:val="00376496"/>
    <w:rsid w:val="003776D7"/>
    <w:rsid w:val="00377F2F"/>
    <w:rsid w:val="00384384"/>
    <w:rsid w:val="003852C0"/>
    <w:rsid w:val="0038670E"/>
    <w:rsid w:val="00386F19"/>
    <w:rsid w:val="00391221"/>
    <w:rsid w:val="003919F1"/>
    <w:rsid w:val="00392E65"/>
    <w:rsid w:val="003943E6"/>
    <w:rsid w:val="00394A5E"/>
    <w:rsid w:val="00395743"/>
    <w:rsid w:val="0039747C"/>
    <w:rsid w:val="003A0085"/>
    <w:rsid w:val="003A059A"/>
    <w:rsid w:val="003A060B"/>
    <w:rsid w:val="003B547E"/>
    <w:rsid w:val="003B73B9"/>
    <w:rsid w:val="003C0A11"/>
    <w:rsid w:val="003C188E"/>
    <w:rsid w:val="003C3E30"/>
    <w:rsid w:val="003C493F"/>
    <w:rsid w:val="003C6856"/>
    <w:rsid w:val="003D1D1E"/>
    <w:rsid w:val="003D3657"/>
    <w:rsid w:val="003D4C3F"/>
    <w:rsid w:val="003D53E8"/>
    <w:rsid w:val="003D6654"/>
    <w:rsid w:val="003E234B"/>
    <w:rsid w:val="003E28FE"/>
    <w:rsid w:val="003E4574"/>
    <w:rsid w:val="003E7087"/>
    <w:rsid w:val="003F15D7"/>
    <w:rsid w:val="003F25B9"/>
    <w:rsid w:val="003F2A91"/>
    <w:rsid w:val="003F3A93"/>
    <w:rsid w:val="003F3AF0"/>
    <w:rsid w:val="003F51B8"/>
    <w:rsid w:val="004017FA"/>
    <w:rsid w:val="00401F8E"/>
    <w:rsid w:val="00403396"/>
    <w:rsid w:val="00410147"/>
    <w:rsid w:val="00412734"/>
    <w:rsid w:val="00412F57"/>
    <w:rsid w:val="00414204"/>
    <w:rsid w:val="00420A5E"/>
    <w:rsid w:val="004212E9"/>
    <w:rsid w:val="004213D1"/>
    <w:rsid w:val="00425321"/>
    <w:rsid w:val="004268AF"/>
    <w:rsid w:val="004324C5"/>
    <w:rsid w:val="004344F6"/>
    <w:rsid w:val="0043702D"/>
    <w:rsid w:val="004418DE"/>
    <w:rsid w:val="004435D5"/>
    <w:rsid w:val="004439D3"/>
    <w:rsid w:val="004442EC"/>
    <w:rsid w:val="00451E9C"/>
    <w:rsid w:val="0045558C"/>
    <w:rsid w:val="0046376B"/>
    <w:rsid w:val="004641AB"/>
    <w:rsid w:val="00472F01"/>
    <w:rsid w:val="0047660C"/>
    <w:rsid w:val="00481638"/>
    <w:rsid w:val="00483B94"/>
    <w:rsid w:val="00487770"/>
    <w:rsid w:val="00487B21"/>
    <w:rsid w:val="004A25F7"/>
    <w:rsid w:val="004A2F29"/>
    <w:rsid w:val="004A326B"/>
    <w:rsid w:val="004A4211"/>
    <w:rsid w:val="004A7053"/>
    <w:rsid w:val="004A78DA"/>
    <w:rsid w:val="004A7A48"/>
    <w:rsid w:val="004B35F8"/>
    <w:rsid w:val="004B3707"/>
    <w:rsid w:val="004C5D9B"/>
    <w:rsid w:val="004C7D69"/>
    <w:rsid w:val="004D012A"/>
    <w:rsid w:val="004D1ECC"/>
    <w:rsid w:val="004D2F2A"/>
    <w:rsid w:val="004D3A4E"/>
    <w:rsid w:val="004D4016"/>
    <w:rsid w:val="004D56C8"/>
    <w:rsid w:val="004D764C"/>
    <w:rsid w:val="004E76EB"/>
    <w:rsid w:val="004F2BBD"/>
    <w:rsid w:val="004F5DCC"/>
    <w:rsid w:val="004F74B3"/>
    <w:rsid w:val="005006EC"/>
    <w:rsid w:val="00501F07"/>
    <w:rsid w:val="00504ECB"/>
    <w:rsid w:val="00506BD6"/>
    <w:rsid w:val="00510BD8"/>
    <w:rsid w:val="00510CFE"/>
    <w:rsid w:val="00512037"/>
    <w:rsid w:val="00512663"/>
    <w:rsid w:val="00514B9A"/>
    <w:rsid w:val="00517D70"/>
    <w:rsid w:val="00520724"/>
    <w:rsid w:val="00520F33"/>
    <w:rsid w:val="0052162A"/>
    <w:rsid w:val="005229A6"/>
    <w:rsid w:val="00525327"/>
    <w:rsid w:val="00526F52"/>
    <w:rsid w:val="00527930"/>
    <w:rsid w:val="0053158A"/>
    <w:rsid w:val="00532229"/>
    <w:rsid w:val="005336C6"/>
    <w:rsid w:val="00542CFA"/>
    <w:rsid w:val="00542E11"/>
    <w:rsid w:val="00543975"/>
    <w:rsid w:val="00546413"/>
    <w:rsid w:val="0054708F"/>
    <w:rsid w:val="005516D6"/>
    <w:rsid w:val="00552CA9"/>
    <w:rsid w:val="00554B41"/>
    <w:rsid w:val="00555664"/>
    <w:rsid w:val="0056091C"/>
    <w:rsid w:val="0056315A"/>
    <w:rsid w:val="00563373"/>
    <w:rsid w:val="00565A06"/>
    <w:rsid w:val="005676DD"/>
    <w:rsid w:val="00567BBF"/>
    <w:rsid w:val="00567F5D"/>
    <w:rsid w:val="005700F2"/>
    <w:rsid w:val="00570CCB"/>
    <w:rsid w:val="005713AB"/>
    <w:rsid w:val="0057170D"/>
    <w:rsid w:val="005735E3"/>
    <w:rsid w:val="005746A0"/>
    <w:rsid w:val="00577D8C"/>
    <w:rsid w:val="00581CC8"/>
    <w:rsid w:val="0058319B"/>
    <w:rsid w:val="00584965"/>
    <w:rsid w:val="00584FF6"/>
    <w:rsid w:val="00590408"/>
    <w:rsid w:val="00590C1B"/>
    <w:rsid w:val="00592A48"/>
    <w:rsid w:val="005959E5"/>
    <w:rsid w:val="00596023"/>
    <w:rsid w:val="005A189D"/>
    <w:rsid w:val="005A4AC5"/>
    <w:rsid w:val="005A4E3C"/>
    <w:rsid w:val="005A6023"/>
    <w:rsid w:val="005A634C"/>
    <w:rsid w:val="005A7D45"/>
    <w:rsid w:val="005B0F9E"/>
    <w:rsid w:val="005B128D"/>
    <w:rsid w:val="005B1EE3"/>
    <w:rsid w:val="005B401E"/>
    <w:rsid w:val="005B4946"/>
    <w:rsid w:val="005B497C"/>
    <w:rsid w:val="005B5DED"/>
    <w:rsid w:val="005B5F7E"/>
    <w:rsid w:val="005B7E2A"/>
    <w:rsid w:val="005C0F77"/>
    <w:rsid w:val="005C174D"/>
    <w:rsid w:val="005C4591"/>
    <w:rsid w:val="005C50BD"/>
    <w:rsid w:val="005C6678"/>
    <w:rsid w:val="005C7D77"/>
    <w:rsid w:val="005D4A54"/>
    <w:rsid w:val="005D516C"/>
    <w:rsid w:val="005D6C9B"/>
    <w:rsid w:val="005E15D9"/>
    <w:rsid w:val="005E3891"/>
    <w:rsid w:val="005E70DF"/>
    <w:rsid w:val="005F63BA"/>
    <w:rsid w:val="005F7465"/>
    <w:rsid w:val="00600001"/>
    <w:rsid w:val="00601928"/>
    <w:rsid w:val="006111D6"/>
    <w:rsid w:val="006146D7"/>
    <w:rsid w:val="00614B33"/>
    <w:rsid w:val="00615C72"/>
    <w:rsid w:val="0061612D"/>
    <w:rsid w:val="00616E6C"/>
    <w:rsid w:val="00617D51"/>
    <w:rsid w:val="006213C5"/>
    <w:rsid w:val="00621EF7"/>
    <w:rsid w:val="006233AB"/>
    <w:rsid w:val="00623B2C"/>
    <w:rsid w:val="00624580"/>
    <w:rsid w:val="00624A3E"/>
    <w:rsid w:val="00630420"/>
    <w:rsid w:val="00635C14"/>
    <w:rsid w:val="00637FB7"/>
    <w:rsid w:val="00640393"/>
    <w:rsid w:val="00640696"/>
    <w:rsid w:val="006409C6"/>
    <w:rsid w:val="0064625B"/>
    <w:rsid w:val="006475FA"/>
    <w:rsid w:val="006479EA"/>
    <w:rsid w:val="006515CB"/>
    <w:rsid w:val="00652528"/>
    <w:rsid w:val="0066226D"/>
    <w:rsid w:val="006630D5"/>
    <w:rsid w:val="006637C8"/>
    <w:rsid w:val="00666BA4"/>
    <w:rsid w:val="0066734E"/>
    <w:rsid w:val="00671442"/>
    <w:rsid w:val="00671521"/>
    <w:rsid w:val="00675639"/>
    <w:rsid w:val="00681B40"/>
    <w:rsid w:val="00681D63"/>
    <w:rsid w:val="00682EC2"/>
    <w:rsid w:val="00685A14"/>
    <w:rsid w:val="006870E3"/>
    <w:rsid w:val="0069129B"/>
    <w:rsid w:val="00693EC9"/>
    <w:rsid w:val="006A0230"/>
    <w:rsid w:val="006A1464"/>
    <w:rsid w:val="006A58D8"/>
    <w:rsid w:val="006A7ED8"/>
    <w:rsid w:val="006B0944"/>
    <w:rsid w:val="006B25FA"/>
    <w:rsid w:val="006B58C6"/>
    <w:rsid w:val="006B5C5C"/>
    <w:rsid w:val="006C2950"/>
    <w:rsid w:val="006C2D47"/>
    <w:rsid w:val="006C3DE8"/>
    <w:rsid w:val="006C7144"/>
    <w:rsid w:val="006D4DAB"/>
    <w:rsid w:val="006D552A"/>
    <w:rsid w:val="006D6753"/>
    <w:rsid w:val="006E065D"/>
    <w:rsid w:val="006E06D1"/>
    <w:rsid w:val="006E5C50"/>
    <w:rsid w:val="006E5DD6"/>
    <w:rsid w:val="006E689C"/>
    <w:rsid w:val="006E6989"/>
    <w:rsid w:val="006F34A4"/>
    <w:rsid w:val="00700F16"/>
    <w:rsid w:val="00706DC9"/>
    <w:rsid w:val="00707F61"/>
    <w:rsid w:val="00710D4D"/>
    <w:rsid w:val="007120AF"/>
    <w:rsid w:val="00712AC6"/>
    <w:rsid w:val="0071426C"/>
    <w:rsid w:val="007146A2"/>
    <w:rsid w:val="00721656"/>
    <w:rsid w:val="00721B9D"/>
    <w:rsid w:val="007234B1"/>
    <w:rsid w:val="00723B49"/>
    <w:rsid w:val="00724A77"/>
    <w:rsid w:val="00731760"/>
    <w:rsid w:val="0073182B"/>
    <w:rsid w:val="00731EF3"/>
    <w:rsid w:val="007350EE"/>
    <w:rsid w:val="00735FA6"/>
    <w:rsid w:val="00736031"/>
    <w:rsid w:val="00736E36"/>
    <w:rsid w:val="00742166"/>
    <w:rsid w:val="00746248"/>
    <w:rsid w:val="00750DC6"/>
    <w:rsid w:val="00756E6B"/>
    <w:rsid w:val="00757D68"/>
    <w:rsid w:val="00764735"/>
    <w:rsid w:val="00765CB2"/>
    <w:rsid w:val="007668B8"/>
    <w:rsid w:val="00773043"/>
    <w:rsid w:val="00775684"/>
    <w:rsid w:val="00780950"/>
    <w:rsid w:val="00782BF2"/>
    <w:rsid w:val="007855F7"/>
    <w:rsid w:val="00791B12"/>
    <w:rsid w:val="00792E5B"/>
    <w:rsid w:val="007949C8"/>
    <w:rsid w:val="007A1A66"/>
    <w:rsid w:val="007A665A"/>
    <w:rsid w:val="007B0710"/>
    <w:rsid w:val="007B22CF"/>
    <w:rsid w:val="007B3D08"/>
    <w:rsid w:val="007B5EEB"/>
    <w:rsid w:val="007B60AC"/>
    <w:rsid w:val="007B6E23"/>
    <w:rsid w:val="007C264B"/>
    <w:rsid w:val="007C390A"/>
    <w:rsid w:val="007D2A7E"/>
    <w:rsid w:val="007D2DAE"/>
    <w:rsid w:val="007D38B1"/>
    <w:rsid w:val="007D3C71"/>
    <w:rsid w:val="007D6577"/>
    <w:rsid w:val="007E02FD"/>
    <w:rsid w:val="007E0FEA"/>
    <w:rsid w:val="007E3DCD"/>
    <w:rsid w:val="007E5369"/>
    <w:rsid w:val="007E5F80"/>
    <w:rsid w:val="007F280E"/>
    <w:rsid w:val="007F28E2"/>
    <w:rsid w:val="007F3779"/>
    <w:rsid w:val="007F3DF0"/>
    <w:rsid w:val="007F48BD"/>
    <w:rsid w:val="007F6752"/>
    <w:rsid w:val="0080393C"/>
    <w:rsid w:val="00803ED8"/>
    <w:rsid w:val="00804FE0"/>
    <w:rsid w:val="0080628D"/>
    <w:rsid w:val="00807B9F"/>
    <w:rsid w:val="008130E9"/>
    <w:rsid w:val="00813290"/>
    <w:rsid w:val="00813DDD"/>
    <w:rsid w:val="00814654"/>
    <w:rsid w:val="008161A8"/>
    <w:rsid w:val="00816BE7"/>
    <w:rsid w:val="00820577"/>
    <w:rsid w:val="0082303C"/>
    <w:rsid w:val="00825F50"/>
    <w:rsid w:val="00826AC0"/>
    <w:rsid w:val="00827693"/>
    <w:rsid w:val="00833453"/>
    <w:rsid w:val="008336AC"/>
    <w:rsid w:val="00833BAF"/>
    <w:rsid w:val="00834F80"/>
    <w:rsid w:val="0084017A"/>
    <w:rsid w:val="00842012"/>
    <w:rsid w:val="0084395A"/>
    <w:rsid w:val="0084537E"/>
    <w:rsid w:val="00845D67"/>
    <w:rsid w:val="008509CB"/>
    <w:rsid w:val="008520A5"/>
    <w:rsid w:val="0085476E"/>
    <w:rsid w:val="0085674E"/>
    <w:rsid w:val="008717DB"/>
    <w:rsid w:val="008748BB"/>
    <w:rsid w:val="008776E2"/>
    <w:rsid w:val="008777D5"/>
    <w:rsid w:val="0088023A"/>
    <w:rsid w:val="00885958"/>
    <w:rsid w:val="0088663C"/>
    <w:rsid w:val="00887D05"/>
    <w:rsid w:val="00887DCE"/>
    <w:rsid w:val="008915A4"/>
    <w:rsid w:val="00892254"/>
    <w:rsid w:val="00895644"/>
    <w:rsid w:val="008A00F7"/>
    <w:rsid w:val="008A15FC"/>
    <w:rsid w:val="008A1C43"/>
    <w:rsid w:val="008A3BDF"/>
    <w:rsid w:val="008A469F"/>
    <w:rsid w:val="008A51AB"/>
    <w:rsid w:val="008A5F62"/>
    <w:rsid w:val="008A687F"/>
    <w:rsid w:val="008A7D3D"/>
    <w:rsid w:val="008B0004"/>
    <w:rsid w:val="008B1845"/>
    <w:rsid w:val="008B1C26"/>
    <w:rsid w:val="008B40B7"/>
    <w:rsid w:val="008B583E"/>
    <w:rsid w:val="008B5844"/>
    <w:rsid w:val="008C186D"/>
    <w:rsid w:val="008C1889"/>
    <w:rsid w:val="008C1F4F"/>
    <w:rsid w:val="008C5CA7"/>
    <w:rsid w:val="008C6B7E"/>
    <w:rsid w:val="008C7CC3"/>
    <w:rsid w:val="008C7E96"/>
    <w:rsid w:val="008D1B11"/>
    <w:rsid w:val="008D3DCA"/>
    <w:rsid w:val="008D42F3"/>
    <w:rsid w:val="008D5057"/>
    <w:rsid w:val="008D5394"/>
    <w:rsid w:val="008D6A4B"/>
    <w:rsid w:val="008E31E8"/>
    <w:rsid w:val="008E480A"/>
    <w:rsid w:val="008E5A10"/>
    <w:rsid w:val="008E61DE"/>
    <w:rsid w:val="008E7409"/>
    <w:rsid w:val="008E7AD2"/>
    <w:rsid w:val="008F0569"/>
    <w:rsid w:val="008F0662"/>
    <w:rsid w:val="008F1F76"/>
    <w:rsid w:val="008F4AB0"/>
    <w:rsid w:val="008F5AE9"/>
    <w:rsid w:val="008F67CB"/>
    <w:rsid w:val="008F7374"/>
    <w:rsid w:val="0090130E"/>
    <w:rsid w:val="00904544"/>
    <w:rsid w:val="00904DC3"/>
    <w:rsid w:val="00907903"/>
    <w:rsid w:val="009115B2"/>
    <w:rsid w:val="00912AA0"/>
    <w:rsid w:val="00912D57"/>
    <w:rsid w:val="00913478"/>
    <w:rsid w:val="0091377F"/>
    <w:rsid w:val="009144CE"/>
    <w:rsid w:val="00915CF5"/>
    <w:rsid w:val="00916B3E"/>
    <w:rsid w:val="00916E9E"/>
    <w:rsid w:val="009172E2"/>
    <w:rsid w:val="009208E3"/>
    <w:rsid w:val="00923799"/>
    <w:rsid w:val="009260B9"/>
    <w:rsid w:val="00926B7F"/>
    <w:rsid w:val="009279E0"/>
    <w:rsid w:val="009300A4"/>
    <w:rsid w:val="00931273"/>
    <w:rsid w:val="00931DF0"/>
    <w:rsid w:val="00932D79"/>
    <w:rsid w:val="009416E6"/>
    <w:rsid w:val="00944EEA"/>
    <w:rsid w:val="00945DFA"/>
    <w:rsid w:val="00952E6A"/>
    <w:rsid w:val="00953C96"/>
    <w:rsid w:val="0095733E"/>
    <w:rsid w:val="00957699"/>
    <w:rsid w:val="00964836"/>
    <w:rsid w:val="009657A0"/>
    <w:rsid w:val="00966B2F"/>
    <w:rsid w:val="009674A1"/>
    <w:rsid w:val="00967E91"/>
    <w:rsid w:val="00971041"/>
    <w:rsid w:val="00972AE6"/>
    <w:rsid w:val="00973590"/>
    <w:rsid w:val="00974296"/>
    <w:rsid w:val="0097667B"/>
    <w:rsid w:val="00977A91"/>
    <w:rsid w:val="00977F79"/>
    <w:rsid w:val="00984616"/>
    <w:rsid w:val="00990C5E"/>
    <w:rsid w:val="00991166"/>
    <w:rsid w:val="00991493"/>
    <w:rsid w:val="009926D7"/>
    <w:rsid w:val="009931C2"/>
    <w:rsid w:val="009954B6"/>
    <w:rsid w:val="009A00F4"/>
    <w:rsid w:val="009A0F66"/>
    <w:rsid w:val="009B2D23"/>
    <w:rsid w:val="009B64BE"/>
    <w:rsid w:val="009B7FAB"/>
    <w:rsid w:val="009C00E0"/>
    <w:rsid w:val="009C5FA1"/>
    <w:rsid w:val="009C71AC"/>
    <w:rsid w:val="009D77AF"/>
    <w:rsid w:val="009E5874"/>
    <w:rsid w:val="009E6534"/>
    <w:rsid w:val="009F0CAA"/>
    <w:rsid w:val="009F1BCE"/>
    <w:rsid w:val="009F2EE5"/>
    <w:rsid w:val="009F4BCD"/>
    <w:rsid w:val="009F5E91"/>
    <w:rsid w:val="009F75B1"/>
    <w:rsid w:val="00A030CE"/>
    <w:rsid w:val="00A03218"/>
    <w:rsid w:val="00A03A06"/>
    <w:rsid w:val="00A05343"/>
    <w:rsid w:val="00A0672F"/>
    <w:rsid w:val="00A10D8B"/>
    <w:rsid w:val="00A11673"/>
    <w:rsid w:val="00A129A5"/>
    <w:rsid w:val="00A13344"/>
    <w:rsid w:val="00A17948"/>
    <w:rsid w:val="00A1795E"/>
    <w:rsid w:val="00A208D8"/>
    <w:rsid w:val="00A21C53"/>
    <w:rsid w:val="00A21DDE"/>
    <w:rsid w:val="00A2251B"/>
    <w:rsid w:val="00A2298D"/>
    <w:rsid w:val="00A2524B"/>
    <w:rsid w:val="00A27CE4"/>
    <w:rsid w:val="00A30775"/>
    <w:rsid w:val="00A346D7"/>
    <w:rsid w:val="00A41D97"/>
    <w:rsid w:val="00A41E73"/>
    <w:rsid w:val="00A50A5F"/>
    <w:rsid w:val="00A524C2"/>
    <w:rsid w:val="00A545FE"/>
    <w:rsid w:val="00A5469F"/>
    <w:rsid w:val="00A549C3"/>
    <w:rsid w:val="00A555DE"/>
    <w:rsid w:val="00A60477"/>
    <w:rsid w:val="00A62222"/>
    <w:rsid w:val="00A6475C"/>
    <w:rsid w:val="00A64974"/>
    <w:rsid w:val="00A64B97"/>
    <w:rsid w:val="00A6523F"/>
    <w:rsid w:val="00A663A9"/>
    <w:rsid w:val="00A664C7"/>
    <w:rsid w:val="00A679DF"/>
    <w:rsid w:val="00A70564"/>
    <w:rsid w:val="00A71336"/>
    <w:rsid w:val="00A7144F"/>
    <w:rsid w:val="00A725EE"/>
    <w:rsid w:val="00A73687"/>
    <w:rsid w:val="00A7545B"/>
    <w:rsid w:val="00A76FBB"/>
    <w:rsid w:val="00A77EE7"/>
    <w:rsid w:val="00A81180"/>
    <w:rsid w:val="00A8162A"/>
    <w:rsid w:val="00A8201C"/>
    <w:rsid w:val="00A83E0B"/>
    <w:rsid w:val="00A84DBB"/>
    <w:rsid w:val="00A85D9B"/>
    <w:rsid w:val="00A85E5D"/>
    <w:rsid w:val="00A87517"/>
    <w:rsid w:val="00A878E6"/>
    <w:rsid w:val="00A93675"/>
    <w:rsid w:val="00A93F05"/>
    <w:rsid w:val="00A9464A"/>
    <w:rsid w:val="00A9465C"/>
    <w:rsid w:val="00A96F0F"/>
    <w:rsid w:val="00A970AC"/>
    <w:rsid w:val="00AA204A"/>
    <w:rsid w:val="00AA454A"/>
    <w:rsid w:val="00AA45E0"/>
    <w:rsid w:val="00AA47A1"/>
    <w:rsid w:val="00AA5855"/>
    <w:rsid w:val="00AA6E03"/>
    <w:rsid w:val="00AB383B"/>
    <w:rsid w:val="00AB3B08"/>
    <w:rsid w:val="00AB6554"/>
    <w:rsid w:val="00AB7259"/>
    <w:rsid w:val="00AB77E1"/>
    <w:rsid w:val="00AC6889"/>
    <w:rsid w:val="00AD0F72"/>
    <w:rsid w:val="00AD2ABC"/>
    <w:rsid w:val="00AD4018"/>
    <w:rsid w:val="00AD6EB0"/>
    <w:rsid w:val="00AE11F2"/>
    <w:rsid w:val="00AE2BE9"/>
    <w:rsid w:val="00AE3E3E"/>
    <w:rsid w:val="00AE5875"/>
    <w:rsid w:val="00AE7320"/>
    <w:rsid w:val="00AF0A2C"/>
    <w:rsid w:val="00AF27B6"/>
    <w:rsid w:val="00AF5926"/>
    <w:rsid w:val="00B00B84"/>
    <w:rsid w:val="00B0257E"/>
    <w:rsid w:val="00B06383"/>
    <w:rsid w:val="00B063F2"/>
    <w:rsid w:val="00B1107F"/>
    <w:rsid w:val="00B129B2"/>
    <w:rsid w:val="00B12B88"/>
    <w:rsid w:val="00B13D59"/>
    <w:rsid w:val="00B200EB"/>
    <w:rsid w:val="00B21643"/>
    <w:rsid w:val="00B21E78"/>
    <w:rsid w:val="00B24366"/>
    <w:rsid w:val="00B249EE"/>
    <w:rsid w:val="00B25EF8"/>
    <w:rsid w:val="00B26F83"/>
    <w:rsid w:val="00B27B0B"/>
    <w:rsid w:val="00B30750"/>
    <w:rsid w:val="00B32420"/>
    <w:rsid w:val="00B33C8A"/>
    <w:rsid w:val="00B3757F"/>
    <w:rsid w:val="00B37E71"/>
    <w:rsid w:val="00B408EB"/>
    <w:rsid w:val="00B419D1"/>
    <w:rsid w:val="00B42A93"/>
    <w:rsid w:val="00B445F9"/>
    <w:rsid w:val="00B4614D"/>
    <w:rsid w:val="00B52A57"/>
    <w:rsid w:val="00B53DCE"/>
    <w:rsid w:val="00B54BD4"/>
    <w:rsid w:val="00B55492"/>
    <w:rsid w:val="00B600DA"/>
    <w:rsid w:val="00B61F11"/>
    <w:rsid w:val="00B6364C"/>
    <w:rsid w:val="00B645BD"/>
    <w:rsid w:val="00B66C1A"/>
    <w:rsid w:val="00B66E41"/>
    <w:rsid w:val="00B67801"/>
    <w:rsid w:val="00B7016C"/>
    <w:rsid w:val="00B7048B"/>
    <w:rsid w:val="00B7670B"/>
    <w:rsid w:val="00B76F7F"/>
    <w:rsid w:val="00B8103C"/>
    <w:rsid w:val="00B81E9E"/>
    <w:rsid w:val="00B830BF"/>
    <w:rsid w:val="00B853BB"/>
    <w:rsid w:val="00B901AB"/>
    <w:rsid w:val="00B92DF4"/>
    <w:rsid w:val="00B9317F"/>
    <w:rsid w:val="00B943EE"/>
    <w:rsid w:val="00B95B50"/>
    <w:rsid w:val="00B95FAD"/>
    <w:rsid w:val="00BA23E5"/>
    <w:rsid w:val="00BA2F74"/>
    <w:rsid w:val="00BA38A3"/>
    <w:rsid w:val="00BA6CCA"/>
    <w:rsid w:val="00BA7142"/>
    <w:rsid w:val="00BA7462"/>
    <w:rsid w:val="00BB0207"/>
    <w:rsid w:val="00BB027F"/>
    <w:rsid w:val="00BB3352"/>
    <w:rsid w:val="00BB54CF"/>
    <w:rsid w:val="00BB56B7"/>
    <w:rsid w:val="00BC328E"/>
    <w:rsid w:val="00BC5B0B"/>
    <w:rsid w:val="00BC68DD"/>
    <w:rsid w:val="00BC6F52"/>
    <w:rsid w:val="00BD0E61"/>
    <w:rsid w:val="00BD30CC"/>
    <w:rsid w:val="00BD4AA8"/>
    <w:rsid w:val="00BD50C7"/>
    <w:rsid w:val="00BD5B81"/>
    <w:rsid w:val="00BE209B"/>
    <w:rsid w:val="00BE2140"/>
    <w:rsid w:val="00BE33DD"/>
    <w:rsid w:val="00BE7195"/>
    <w:rsid w:val="00BF0E56"/>
    <w:rsid w:val="00BF11B3"/>
    <w:rsid w:val="00BF5E54"/>
    <w:rsid w:val="00BF7AC7"/>
    <w:rsid w:val="00C0585F"/>
    <w:rsid w:val="00C1076E"/>
    <w:rsid w:val="00C135BB"/>
    <w:rsid w:val="00C13606"/>
    <w:rsid w:val="00C15989"/>
    <w:rsid w:val="00C15BAB"/>
    <w:rsid w:val="00C16047"/>
    <w:rsid w:val="00C165A7"/>
    <w:rsid w:val="00C16F21"/>
    <w:rsid w:val="00C20BCB"/>
    <w:rsid w:val="00C22E64"/>
    <w:rsid w:val="00C230D0"/>
    <w:rsid w:val="00C242F2"/>
    <w:rsid w:val="00C24DB8"/>
    <w:rsid w:val="00C261A1"/>
    <w:rsid w:val="00C26ECA"/>
    <w:rsid w:val="00C27AEC"/>
    <w:rsid w:val="00C30D02"/>
    <w:rsid w:val="00C31041"/>
    <w:rsid w:val="00C32A22"/>
    <w:rsid w:val="00C343F9"/>
    <w:rsid w:val="00C36E58"/>
    <w:rsid w:val="00C3719D"/>
    <w:rsid w:val="00C4033D"/>
    <w:rsid w:val="00C40D7C"/>
    <w:rsid w:val="00C412AE"/>
    <w:rsid w:val="00C42BFE"/>
    <w:rsid w:val="00C43535"/>
    <w:rsid w:val="00C45CBD"/>
    <w:rsid w:val="00C55AA0"/>
    <w:rsid w:val="00C573C2"/>
    <w:rsid w:val="00C6057B"/>
    <w:rsid w:val="00C649A2"/>
    <w:rsid w:val="00C64AB5"/>
    <w:rsid w:val="00C665AA"/>
    <w:rsid w:val="00C67D0A"/>
    <w:rsid w:val="00C72EE5"/>
    <w:rsid w:val="00C7338A"/>
    <w:rsid w:val="00C74B77"/>
    <w:rsid w:val="00C754AB"/>
    <w:rsid w:val="00C759CD"/>
    <w:rsid w:val="00C805F5"/>
    <w:rsid w:val="00C81559"/>
    <w:rsid w:val="00C8254C"/>
    <w:rsid w:val="00C82633"/>
    <w:rsid w:val="00C855CF"/>
    <w:rsid w:val="00C92716"/>
    <w:rsid w:val="00C9411C"/>
    <w:rsid w:val="00C95321"/>
    <w:rsid w:val="00C9768C"/>
    <w:rsid w:val="00CA1131"/>
    <w:rsid w:val="00CA30BD"/>
    <w:rsid w:val="00CA667F"/>
    <w:rsid w:val="00CA6B72"/>
    <w:rsid w:val="00CA7C62"/>
    <w:rsid w:val="00CB0DD7"/>
    <w:rsid w:val="00CB1925"/>
    <w:rsid w:val="00CB4CD1"/>
    <w:rsid w:val="00CB567B"/>
    <w:rsid w:val="00CB791B"/>
    <w:rsid w:val="00CC1FA4"/>
    <w:rsid w:val="00CC5491"/>
    <w:rsid w:val="00CD11F6"/>
    <w:rsid w:val="00CD1C42"/>
    <w:rsid w:val="00CD26F6"/>
    <w:rsid w:val="00CD6F1C"/>
    <w:rsid w:val="00CE052C"/>
    <w:rsid w:val="00CE14E9"/>
    <w:rsid w:val="00CE19DC"/>
    <w:rsid w:val="00CE1F7E"/>
    <w:rsid w:val="00CE773A"/>
    <w:rsid w:val="00CF192B"/>
    <w:rsid w:val="00CF21A5"/>
    <w:rsid w:val="00D0028A"/>
    <w:rsid w:val="00D0118B"/>
    <w:rsid w:val="00D027D4"/>
    <w:rsid w:val="00D03657"/>
    <w:rsid w:val="00D03C0F"/>
    <w:rsid w:val="00D06DE7"/>
    <w:rsid w:val="00D07394"/>
    <w:rsid w:val="00D07680"/>
    <w:rsid w:val="00D076E8"/>
    <w:rsid w:val="00D106B7"/>
    <w:rsid w:val="00D15332"/>
    <w:rsid w:val="00D2337E"/>
    <w:rsid w:val="00D248AE"/>
    <w:rsid w:val="00D30D15"/>
    <w:rsid w:val="00D34CF7"/>
    <w:rsid w:val="00D3606D"/>
    <w:rsid w:val="00D36356"/>
    <w:rsid w:val="00D37A42"/>
    <w:rsid w:val="00D41EFA"/>
    <w:rsid w:val="00D42269"/>
    <w:rsid w:val="00D44E5E"/>
    <w:rsid w:val="00D45651"/>
    <w:rsid w:val="00D510D6"/>
    <w:rsid w:val="00D5555C"/>
    <w:rsid w:val="00D609AD"/>
    <w:rsid w:val="00D64CEF"/>
    <w:rsid w:val="00D71EC6"/>
    <w:rsid w:val="00D721CD"/>
    <w:rsid w:val="00D75369"/>
    <w:rsid w:val="00D77F93"/>
    <w:rsid w:val="00D82F36"/>
    <w:rsid w:val="00D927C8"/>
    <w:rsid w:val="00DA03E8"/>
    <w:rsid w:val="00DA19A7"/>
    <w:rsid w:val="00DA2357"/>
    <w:rsid w:val="00DA3F59"/>
    <w:rsid w:val="00DA5A1C"/>
    <w:rsid w:val="00DA61ED"/>
    <w:rsid w:val="00DA6D19"/>
    <w:rsid w:val="00DA6D9E"/>
    <w:rsid w:val="00DB0DED"/>
    <w:rsid w:val="00DB0F15"/>
    <w:rsid w:val="00DB1DC6"/>
    <w:rsid w:val="00DB35FC"/>
    <w:rsid w:val="00DB38D9"/>
    <w:rsid w:val="00DB6779"/>
    <w:rsid w:val="00DB7A41"/>
    <w:rsid w:val="00DB7ECF"/>
    <w:rsid w:val="00DC0163"/>
    <w:rsid w:val="00DC0E74"/>
    <w:rsid w:val="00DC5FE0"/>
    <w:rsid w:val="00DC63AE"/>
    <w:rsid w:val="00DC6444"/>
    <w:rsid w:val="00DC6C61"/>
    <w:rsid w:val="00DC7C9A"/>
    <w:rsid w:val="00DD0E3C"/>
    <w:rsid w:val="00DD1E46"/>
    <w:rsid w:val="00DD1F84"/>
    <w:rsid w:val="00DD4A8A"/>
    <w:rsid w:val="00DD5136"/>
    <w:rsid w:val="00DD7551"/>
    <w:rsid w:val="00DE0971"/>
    <w:rsid w:val="00DE1BFC"/>
    <w:rsid w:val="00DE1C17"/>
    <w:rsid w:val="00DE5613"/>
    <w:rsid w:val="00DE6F2B"/>
    <w:rsid w:val="00DE6F30"/>
    <w:rsid w:val="00DF6813"/>
    <w:rsid w:val="00DF7DE0"/>
    <w:rsid w:val="00E022B4"/>
    <w:rsid w:val="00E05104"/>
    <w:rsid w:val="00E06E54"/>
    <w:rsid w:val="00E10F23"/>
    <w:rsid w:val="00E12188"/>
    <w:rsid w:val="00E20D1A"/>
    <w:rsid w:val="00E21076"/>
    <w:rsid w:val="00E22EBA"/>
    <w:rsid w:val="00E25427"/>
    <w:rsid w:val="00E271AC"/>
    <w:rsid w:val="00E35A0A"/>
    <w:rsid w:val="00E364AC"/>
    <w:rsid w:val="00E37FE3"/>
    <w:rsid w:val="00E406C1"/>
    <w:rsid w:val="00E412D9"/>
    <w:rsid w:val="00E414FD"/>
    <w:rsid w:val="00E42D70"/>
    <w:rsid w:val="00E47AAB"/>
    <w:rsid w:val="00E50C31"/>
    <w:rsid w:val="00E53655"/>
    <w:rsid w:val="00E54206"/>
    <w:rsid w:val="00E57588"/>
    <w:rsid w:val="00E57EE6"/>
    <w:rsid w:val="00E61231"/>
    <w:rsid w:val="00E6153F"/>
    <w:rsid w:val="00E61D8F"/>
    <w:rsid w:val="00E671E0"/>
    <w:rsid w:val="00E71FC7"/>
    <w:rsid w:val="00E73E5B"/>
    <w:rsid w:val="00E751BB"/>
    <w:rsid w:val="00E77622"/>
    <w:rsid w:val="00E77E56"/>
    <w:rsid w:val="00E86819"/>
    <w:rsid w:val="00E901D3"/>
    <w:rsid w:val="00E97E63"/>
    <w:rsid w:val="00EA0AF5"/>
    <w:rsid w:val="00EA1BBF"/>
    <w:rsid w:val="00EA3836"/>
    <w:rsid w:val="00EA6F97"/>
    <w:rsid w:val="00EA7FAE"/>
    <w:rsid w:val="00EB24F2"/>
    <w:rsid w:val="00EB57C4"/>
    <w:rsid w:val="00EB6B92"/>
    <w:rsid w:val="00EC13EA"/>
    <w:rsid w:val="00EC308B"/>
    <w:rsid w:val="00EC624F"/>
    <w:rsid w:val="00EC7FA7"/>
    <w:rsid w:val="00ED3481"/>
    <w:rsid w:val="00ED7DB6"/>
    <w:rsid w:val="00EE08D0"/>
    <w:rsid w:val="00EF22DA"/>
    <w:rsid w:val="00EF5513"/>
    <w:rsid w:val="00F02D97"/>
    <w:rsid w:val="00F051FC"/>
    <w:rsid w:val="00F06B89"/>
    <w:rsid w:val="00F06BD5"/>
    <w:rsid w:val="00F071AA"/>
    <w:rsid w:val="00F07425"/>
    <w:rsid w:val="00F1093D"/>
    <w:rsid w:val="00F124AF"/>
    <w:rsid w:val="00F12C63"/>
    <w:rsid w:val="00F14161"/>
    <w:rsid w:val="00F20328"/>
    <w:rsid w:val="00F21104"/>
    <w:rsid w:val="00F211C2"/>
    <w:rsid w:val="00F2164A"/>
    <w:rsid w:val="00F242DE"/>
    <w:rsid w:val="00F279C4"/>
    <w:rsid w:val="00F31461"/>
    <w:rsid w:val="00F33D04"/>
    <w:rsid w:val="00F36735"/>
    <w:rsid w:val="00F4014B"/>
    <w:rsid w:val="00F414B1"/>
    <w:rsid w:val="00F421E7"/>
    <w:rsid w:val="00F44FE4"/>
    <w:rsid w:val="00F455CA"/>
    <w:rsid w:val="00F528C0"/>
    <w:rsid w:val="00F5468B"/>
    <w:rsid w:val="00F547DC"/>
    <w:rsid w:val="00F54952"/>
    <w:rsid w:val="00F54BB1"/>
    <w:rsid w:val="00F572AE"/>
    <w:rsid w:val="00F57F66"/>
    <w:rsid w:val="00F62765"/>
    <w:rsid w:val="00F62C88"/>
    <w:rsid w:val="00F63FCD"/>
    <w:rsid w:val="00F645ED"/>
    <w:rsid w:val="00F64915"/>
    <w:rsid w:val="00F66407"/>
    <w:rsid w:val="00F66D59"/>
    <w:rsid w:val="00F67627"/>
    <w:rsid w:val="00F6774B"/>
    <w:rsid w:val="00F72F50"/>
    <w:rsid w:val="00F8250E"/>
    <w:rsid w:val="00F85F0F"/>
    <w:rsid w:val="00F87983"/>
    <w:rsid w:val="00F91D87"/>
    <w:rsid w:val="00F92D7E"/>
    <w:rsid w:val="00F95C6C"/>
    <w:rsid w:val="00F963C0"/>
    <w:rsid w:val="00F97A0A"/>
    <w:rsid w:val="00FA2ED8"/>
    <w:rsid w:val="00FA4C3C"/>
    <w:rsid w:val="00FA6318"/>
    <w:rsid w:val="00FA63D2"/>
    <w:rsid w:val="00FA6566"/>
    <w:rsid w:val="00FA6AE6"/>
    <w:rsid w:val="00FA778A"/>
    <w:rsid w:val="00FA7C87"/>
    <w:rsid w:val="00FB49CB"/>
    <w:rsid w:val="00FB7221"/>
    <w:rsid w:val="00FC19D0"/>
    <w:rsid w:val="00FC2177"/>
    <w:rsid w:val="00FC5954"/>
    <w:rsid w:val="00FC7272"/>
    <w:rsid w:val="00FC7792"/>
    <w:rsid w:val="00FD0F18"/>
    <w:rsid w:val="00FD3F56"/>
    <w:rsid w:val="00FD4855"/>
    <w:rsid w:val="00FD54CD"/>
    <w:rsid w:val="00FD5772"/>
    <w:rsid w:val="00FD6490"/>
    <w:rsid w:val="00FD6FB6"/>
    <w:rsid w:val="00FE0CBB"/>
    <w:rsid w:val="00FE3811"/>
    <w:rsid w:val="00FF24E6"/>
    <w:rsid w:val="00FF4A1F"/>
    <w:rsid w:val="00FF5B96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1F96B5"/>
  <w15:chartTrackingRefBased/>
  <w15:docId w15:val="{0166F8DD-F535-455F-8FFE-E0891FA1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19"/>
    <w:pPr>
      <w:widowControl w:val="0"/>
      <w:jc w:val="both"/>
    </w:pPr>
    <w:rPr>
      <w:rFonts w:ascii="Arial" w:hAnsi="Arial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itm">
    <w:name w:val="itm"/>
    <w:basedOn w:val="DefaultParagraphFont"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BodyText2">
    <w:name w:val="Body Text 2"/>
    <w:pPr>
      <w:spacing w:before="60" w:after="60"/>
    </w:pPr>
    <w:rPr>
      <w:rFonts w:ascii="Arial" w:hAnsi="Arial"/>
      <w:spacing w:val="-5"/>
      <w:lang w:eastAsia="en-US"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35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rsid w:val="00351BE7"/>
    <w:rPr>
      <w:rFonts w:ascii="Arial" w:hAnsi="Arial"/>
      <w:kern w:val="2"/>
      <w:sz w:val="18"/>
      <w:szCs w:val="18"/>
    </w:rPr>
  </w:style>
  <w:style w:type="character" w:customStyle="1" w:styleId="apple-style-span">
    <w:name w:val="apple-style-span"/>
    <w:basedOn w:val="DefaultParagraphFont"/>
    <w:rsid w:val="00DA2357"/>
  </w:style>
  <w:style w:type="character" w:customStyle="1" w:styleId="apple-converted-space">
    <w:name w:val="apple-converted-space"/>
    <w:basedOn w:val="DefaultParagraphFont"/>
    <w:rsid w:val="00DA2357"/>
  </w:style>
  <w:style w:type="character" w:styleId="Strong">
    <w:name w:val="Strong"/>
    <w:uiPriority w:val="22"/>
    <w:qFormat/>
    <w:rsid w:val="00E671E0"/>
    <w:rPr>
      <w:b/>
      <w:bCs/>
    </w:rPr>
  </w:style>
  <w:style w:type="character" w:customStyle="1" w:styleId="white-space-pre">
    <w:name w:val="white-space-pre"/>
    <w:basedOn w:val="DefaultParagraphFont"/>
    <w:rsid w:val="0029691A"/>
  </w:style>
  <w:style w:type="character" w:styleId="Emphasis">
    <w:name w:val="Emphasis"/>
    <w:uiPriority w:val="20"/>
    <w:qFormat/>
    <w:rsid w:val="000D44CE"/>
    <w:rPr>
      <w:i/>
      <w:iCs/>
    </w:rPr>
  </w:style>
  <w:style w:type="character" w:styleId="UnresolvedMention">
    <w:name w:val="Unresolved Mention"/>
    <w:uiPriority w:val="99"/>
    <w:semiHidden/>
    <w:unhideWhenUsed/>
    <w:rsid w:val="00666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7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596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32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067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42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04844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433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513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74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675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684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454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0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manzhang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57zhang\Dropbox\private_1\jobs\2024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B2F5A90-F651-4A64-81DA-9D14A5E2828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d471751-9675-428d-917b-70f44f9630b0}" enabled="0" method="" siteId="{5d471751-9675-428d-917b-70f44f9630b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232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>Microsoft</Company>
  <LinksUpToDate>false</LinksUpToDate>
  <CharactersWithSpaces>2940</CharactersWithSpaces>
  <SharedDoc>false</SharedDoc>
  <HLinks>
    <vt:vector size="6" baseType="variant">
      <vt:variant>
        <vt:i4>6488094</vt:i4>
      </vt:variant>
      <vt:variant>
        <vt:i4>0</vt:i4>
      </vt:variant>
      <vt:variant>
        <vt:i4>0</vt:i4>
      </vt:variant>
      <vt:variant>
        <vt:i4>5</vt:i4>
      </vt:variant>
      <vt:variant>
        <vt:lpwstr>mailto:107357220@qq.com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/>
  <dc:creator>china</dc:creator>
  <cp:keywords/>
  <dc:description>2011</dc:description>
  <cp:lastModifiedBy>Junhua H. Wang (NSB)</cp:lastModifiedBy>
  <cp:revision>22</cp:revision>
  <cp:lastPrinted>1899-12-31T16:00:00Z</cp:lastPrinted>
  <dcterms:created xsi:type="dcterms:W3CDTF">2024-07-01T03:13:00Z</dcterms:created>
  <dcterms:modified xsi:type="dcterms:W3CDTF">2024-07-16T02:52:00Z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